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D5D" w:rsidRPr="00F31440" w:rsidRDefault="003C4DBB" w:rsidP="00E34501">
      <w:pPr>
        <w:pStyle w:val="Title"/>
        <w:pBdr>
          <w:bottom w:val="single" w:sz="12" w:space="15" w:color="39A5B7" w:themeColor="accent1"/>
        </w:pBdr>
        <w:rPr>
          <w:sz w:val="46"/>
        </w:rPr>
      </w:pPr>
      <w:r w:rsidRPr="00F31440">
        <w:rPr>
          <w:sz w:val="46"/>
        </w:rPr>
        <w:t>MK PARVEZ</w:t>
      </w:r>
    </w:p>
    <w:p w:rsidR="0011621F" w:rsidRPr="00F31440" w:rsidRDefault="00170109" w:rsidP="00E34501">
      <w:pPr>
        <w:pStyle w:val="Title"/>
        <w:pBdr>
          <w:bottom w:val="single" w:sz="12" w:space="15" w:color="39A5B7" w:themeColor="accent1"/>
        </w:pBdr>
        <w:rPr>
          <w:noProof/>
          <w:sz w:val="46"/>
          <w:lang w:eastAsia="en-US"/>
        </w:rPr>
      </w:pPr>
      <w:r w:rsidRPr="00F31440">
        <w:rPr>
          <w:sz w:val="30"/>
          <w:szCs w:val="40"/>
        </w:rPr>
        <w:t>DevOps</w:t>
      </w:r>
      <w:r w:rsidR="00F72F30" w:rsidRPr="00F31440">
        <w:rPr>
          <w:sz w:val="30"/>
          <w:szCs w:val="40"/>
        </w:rPr>
        <w:t xml:space="preserve"> </w:t>
      </w:r>
      <w:r w:rsidR="00DB5C12" w:rsidRPr="00F31440">
        <w:rPr>
          <w:sz w:val="30"/>
          <w:szCs w:val="40"/>
        </w:rPr>
        <w:t>Engineer</w:t>
      </w:r>
    </w:p>
    <w:p w:rsidR="005F58A3" w:rsidRDefault="005F58A3" w:rsidP="005F58A3">
      <w:pPr>
        <w:pStyle w:val="Title"/>
        <w:pBdr>
          <w:bottom w:val="single" w:sz="12" w:space="15" w:color="39A5B7" w:themeColor="accent1"/>
        </w:pBdr>
        <w:rPr>
          <w:noProof/>
          <w:sz w:val="20"/>
          <w:szCs w:val="20"/>
          <w:lang w:eastAsia="en-US"/>
        </w:rPr>
      </w:pPr>
    </w:p>
    <w:p w:rsidR="00DB5C12" w:rsidRPr="005F58A3" w:rsidRDefault="003C4DBB" w:rsidP="005F58A3">
      <w:pPr>
        <w:pStyle w:val="Title"/>
        <w:pBdr>
          <w:bottom w:val="single" w:sz="12" w:space="15" w:color="39A5B7" w:themeColor="accent1"/>
        </w:pBdr>
        <w:rPr>
          <w:noProof/>
          <w:sz w:val="20"/>
          <w:szCs w:val="20"/>
          <w:lang w:eastAsia="en-US"/>
        </w:rPr>
      </w:pPr>
      <w:r>
        <w:rPr>
          <w:noProof/>
          <w:sz w:val="20"/>
          <w:szCs w:val="20"/>
          <w:lang w:eastAsia="en-US"/>
        </w:rPr>
        <w:t>+91-7416610178</w:t>
      </w:r>
      <w:r w:rsidR="005F58A3" w:rsidRPr="005F58A3">
        <w:rPr>
          <w:noProof/>
          <w:sz w:val="20"/>
          <w:szCs w:val="20"/>
          <w:lang w:eastAsia="en-US"/>
        </w:rPr>
        <w:t xml:space="preserve">  | </w:t>
      </w:r>
      <w:r>
        <w:rPr>
          <w:noProof/>
          <w:sz w:val="20"/>
          <w:szCs w:val="20"/>
          <w:lang w:eastAsia="en-US"/>
        </w:rPr>
        <w:t>mkparvez33</w:t>
      </w:r>
      <w:r w:rsidR="005F58A3">
        <w:rPr>
          <w:noProof/>
          <w:sz w:val="20"/>
          <w:szCs w:val="20"/>
          <w:lang w:eastAsia="en-US"/>
        </w:rPr>
        <w:t>@gmail.com</w:t>
      </w:r>
    </w:p>
    <w:p w:rsidR="00141A4C" w:rsidRPr="000D0CEC" w:rsidRDefault="003C4DBB" w:rsidP="00E62F04">
      <w:pPr>
        <w:jc w:val="center"/>
        <w:rPr>
          <w:b/>
          <w:sz w:val="23"/>
          <w:szCs w:val="21"/>
        </w:rPr>
      </w:pPr>
      <w:r w:rsidRPr="000D0CEC">
        <w:rPr>
          <w:b/>
          <w:sz w:val="24"/>
          <w:szCs w:val="21"/>
        </w:rPr>
        <w:t>CI/CD</w:t>
      </w:r>
      <w:r w:rsidR="00F72F30" w:rsidRPr="000D0CEC">
        <w:rPr>
          <w:b/>
          <w:sz w:val="24"/>
          <w:szCs w:val="21"/>
        </w:rPr>
        <w:t xml:space="preserve"> |</w:t>
      </w:r>
      <w:r w:rsidR="005F58A3" w:rsidRPr="000D0CEC">
        <w:rPr>
          <w:b/>
          <w:sz w:val="24"/>
          <w:szCs w:val="21"/>
        </w:rPr>
        <w:t xml:space="preserve"> </w:t>
      </w:r>
      <w:r w:rsidR="00F72F30" w:rsidRPr="000D0CEC">
        <w:rPr>
          <w:b/>
          <w:sz w:val="24"/>
          <w:szCs w:val="21"/>
        </w:rPr>
        <w:t>V</w:t>
      </w:r>
      <w:r w:rsidR="005F58A3" w:rsidRPr="000D0CEC">
        <w:rPr>
          <w:b/>
          <w:sz w:val="24"/>
          <w:szCs w:val="21"/>
        </w:rPr>
        <w:t xml:space="preserve">ersion Control | </w:t>
      </w:r>
      <w:r w:rsidR="00F72F30" w:rsidRPr="000D0CEC">
        <w:rPr>
          <w:b/>
          <w:sz w:val="24"/>
          <w:szCs w:val="21"/>
        </w:rPr>
        <w:t xml:space="preserve">Configuration Management | </w:t>
      </w:r>
      <w:r w:rsidR="00B153FD" w:rsidRPr="000D0CEC">
        <w:rPr>
          <w:b/>
          <w:sz w:val="24"/>
          <w:szCs w:val="21"/>
        </w:rPr>
        <w:t>C</w:t>
      </w:r>
      <w:r w:rsidRPr="000D0CEC">
        <w:rPr>
          <w:b/>
          <w:sz w:val="24"/>
          <w:szCs w:val="21"/>
        </w:rPr>
        <w:t xml:space="preserve">ontainerization </w:t>
      </w:r>
      <w:r w:rsidR="005F58A3" w:rsidRPr="000D0CEC">
        <w:rPr>
          <w:b/>
          <w:sz w:val="24"/>
          <w:szCs w:val="21"/>
        </w:rPr>
        <w:t xml:space="preserve">| </w:t>
      </w:r>
      <w:r w:rsidRPr="000D0CEC">
        <w:rPr>
          <w:b/>
          <w:sz w:val="24"/>
          <w:szCs w:val="21"/>
        </w:rPr>
        <w:t>AWS</w:t>
      </w:r>
    </w:p>
    <w:p w:rsidR="006270A9" w:rsidRPr="00991B03" w:rsidRDefault="00DB5C12" w:rsidP="00141A4C">
      <w:pPr>
        <w:pStyle w:val="Heading1"/>
        <w:rPr>
          <w:rFonts w:ascii="Palatino Linotype" w:hAnsi="Palatino Linotype"/>
        </w:rPr>
      </w:pPr>
      <w:r>
        <w:t>Professional Summary</w:t>
      </w:r>
    </w:p>
    <w:p w:rsidR="006270A9" w:rsidRPr="00E34501" w:rsidRDefault="00DB5C12" w:rsidP="000D0CE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proofErr w:type="gramStart"/>
      <w:r w:rsidRPr="00E34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Passionate </w:t>
      </w:r>
      <w:r w:rsidR="00170109" w:rsidRPr="00E34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DevOps</w:t>
      </w:r>
      <w:r w:rsidR="00F72F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="00986D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Engineer</w:t>
      </w:r>
      <w:r w:rsidR="001D19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with around </w:t>
      </w:r>
      <w:r w:rsidR="00F72F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3+ y</w:t>
      </w:r>
      <w:r w:rsidR="001D19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ears of</w:t>
      </w:r>
      <w:r w:rsidR="00F72F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="001D19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dedicated experience in </w:t>
      </w:r>
      <w:r w:rsidRPr="00E34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optimization and continuous </w:t>
      </w:r>
      <w:r w:rsidR="00C500FC" w:rsidRPr="00E34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improvement of</w:t>
      </w:r>
      <w:r w:rsidRPr="00E34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the application delivery process.</w:t>
      </w:r>
      <w:proofErr w:type="gramEnd"/>
      <w:r w:rsidRPr="00E34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gramStart"/>
      <w:r w:rsidRPr="00E34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Highly </w:t>
      </w:r>
      <w:r w:rsidRPr="00EA3800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DFDFD"/>
        </w:rPr>
        <w:t>ad</w:t>
      </w:r>
      <w:r w:rsidR="00EA3800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DFDFD"/>
        </w:rPr>
        <w:t>e</w:t>
      </w:r>
      <w:r w:rsidRPr="00EA3800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DFDFD"/>
        </w:rPr>
        <w:t>pt</w:t>
      </w:r>
      <w:r w:rsidRPr="00E34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at understanding </w:t>
      </w:r>
      <w:r w:rsidR="003144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software d</w:t>
      </w:r>
      <w:r w:rsidRPr="00E34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evelopment to qui</w:t>
      </w:r>
      <w:r w:rsidR="00F72F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ckly deliver on schedule.</w:t>
      </w:r>
      <w:proofErr w:type="gramEnd"/>
      <w:r w:rsidR="00F72F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gramStart"/>
      <w:r w:rsidR="00F72F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Good </w:t>
      </w:r>
      <w:r w:rsidR="00FF64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experience</w:t>
      </w:r>
      <w:r w:rsidR="0073564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in implementing</w:t>
      </w:r>
      <w:r w:rsidR="00F72F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DevOps strategies </w:t>
      </w:r>
      <w:r w:rsidR="0073564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for</w:t>
      </w:r>
      <w:r w:rsidR="00F72F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various environments of Linux and Windows servers along with adop</w:t>
      </w:r>
      <w:r w:rsidR="003144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ting cloud stra</w:t>
      </w:r>
      <w:r w:rsidR="00F72F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tegies based on AWS</w:t>
      </w:r>
      <w:r w:rsidRPr="00E34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.</w:t>
      </w:r>
      <w:proofErr w:type="gramEnd"/>
    </w:p>
    <w:p w:rsidR="002168E5" w:rsidRDefault="00DB5C12" w:rsidP="00DB5C12">
      <w:pPr>
        <w:pStyle w:val="Heading1"/>
      </w:pPr>
      <w:r>
        <w:t>Core Qualifications &amp; Skills</w:t>
      </w:r>
    </w:p>
    <w:p w:rsidR="00C049A1" w:rsidRPr="00C049A1" w:rsidRDefault="00C049A1" w:rsidP="000D0CEC">
      <w:pPr>
        <w:pStyle w:val="ListBullet"/>
        <w:numPr>
          <w:ilvl w:val="0"/>
          <w:numId w:val="36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C049A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Experience in using </w:t>
      </w:r>
      <w:r w:rsidRPr="00C862A4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  <w:t>Git</w:t>
      </w:r>
      <w:r w:rsidRPr="00C049A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, </w:t>
      </w:r>
      <w:r w:rsidRPr="00C862A4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  <w:t>Jenkins</w:t>
      </w:r>
      <w:r w:rsidRPr="00C049A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, </w:t>
      </w:r>
      <w:r w:rsidRPr="00C862A4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  <w:t>Ansible</w:t>
      </w:r>
      <w:r w:rsidRPr="00C049A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, </w:t>
      </w:r>
      <w:r w:rsidRPr="00C862A4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  <w:t>Docker</w:t>
      </w:r>
      <w:r w:rsidRPr="00C049A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and </w:t>
      </w:r>
      <w:r w:rsidRPr="00C862A4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  <w:t>AWS</w:t>
      </w:r>
      <w:r w:rsidRPr="00C049A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services in which</w:t>
      </w:r>
      <w:r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r w:rsidR="00C862A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reduces the effort of d</w:t>
      </w:r>
      <w:r w:rsidRPr="00C049A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eveloper and </w:t>
      </w:r>
      <w:r w:rsidR="00C862A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operation teams in p</w:t>
      </w:r>
      <w:r w:rsidRPr="00C049A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erforming maintenance in daily operations.</w:t>
      </w:r>
    </w:p>
    <w:p w:rsidR="00C049A1" w:rsidRPr="001C6762" w:rsidRDefault="00C049A1" w:rsidP="000D0CEC">
      <w:pPr>
        <w:numPr>
          <w:ilvl w:val="0"/>
          <w:numId w:val="36"/>
        </w:num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US"/>
        </w:rPr>
      </w:pPr>
      <w:r w:rsidRPr="00322B5E">
        <w:rPr>
          <w:rFonts w:ascii="Times New Roman" w:eastAsia="Times New Roman" w:hAnsi="Times New Roman" w:cs="Times New Roman"/>
          <w:color w:val="333333"/>
          <w:sz w:val="24"/>
          <w:szCs w:val="24"/>
          <w:lang w:eastAsia="en-US"/>
        </w:rPr>
        <w:t>Good hands-on knowledge of Source Code Management (Version Control System)</w:t>
      </w:r>
      <w:r w:rsidR="00C862A4">
        <w:rPr>
          <w:rFonts w:ascii="Times New Roman" w:eastAsia="Times New Roman" w:hAnsi="Times New Roman" w:cs="Times New Roman"/>
          <w:color w:val="333333"/>
          <w:sz w:val="24"/>
          <w:szCs w:val="24"/>
          <w:lang w:eastAsia="en-US"/>
        </w:rPr>
        <w:t xml:space="preserve"> and </w:t>
      </w:r>
      <w:r w:rsidR="00F31440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M</w:t>
      </w:r>
      <w:r w:rsidR="00C862A4" w:rsidRPr="00C62A28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aintenance </w:t>
      </w:r>
      <w:r w:rsidR="00C862A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of source code in </w:t>
      </w:r>
      <w:r w:rsidR="00C862A4" w:rsidRPr="00C862A4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  <w:t>GIT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US"/>
        </w:rPr>
        <w:t>.</w:t>
      </w:r>
    </w:p>
    <w:p w:rsidR="00C049A1" w:rsidRDefault="00C049A1" w:rsidP="000D0CEC">
      <w:pPr>
        <w:numPr>
          <w:ilvl w:val="0"/>
          <w:numId w:val="36"/>
        </w:numPr>
        <w:shd w:val="clear" w:color="auto" w:fill="FDFDFD"/>
        <w:spacing w:after="1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Having good exposure in Continuous Integration, Continuous Deployment/Delivery.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184E41" w:rsidRPr="00184E41" w:rsidRDefault="00E62F04" w:rsidP="000D0CEC">
      <w:pPr>
        <w:numPr>
          <w:ilvl w:val="0"/>
          <w:numId w:val="36"/>
        </w:numPr>
        <w:shd w:val="clear" w:color="auto" w:fill="FDFDFD"/>
        <w:spacing w:after="1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Expertise</w:t>
      </w:r>
      <w:r w:rsidR="00F3144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 I</w:t>
      </w:r>
      <w:r w:rsidR="00184E41" w:rsidRPr="00C049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nstalling, </w:t>
      </w:r>
      <w:r w:rsidR="00F31440">
        <w:rPr>
          <w:rFonts w:ascii="Times New Roman" w:eastAsia="Times New Roman" w:hAnsi="Times New Roman" w:cs="Times New Roman"/>
          <w:color w:val="333333"/>
          <w:sz w:val="24"/>
          <w:szCs w:val="24"/>
        </w:rPr>
        <w:t>C</w:t>
      </w:r>
      <w:r w:rsidR="00184E41" w:rsidRPr="00C049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onfiguring and </w:t>
      </w:r>
      <w:r w:rsidR="00F31440"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r w:rsidR="00184E41" w:rsidRPr="00C049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dministering Jenkins in Linux </w:t>
      </w:r>
      <w:r w:rsidR="00F3144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and windows </w:t>
      </w:r>
      <w:r w:rsidR="00184E41" w:rsidRPr="00C049A1">
        <w:rPr>
          <w:rFonts w:ascii="Times New Roman" w:eastAsia="Times New Roman" w:hAnsi="Times New Roman" w:cs="Times New Roman"/>
          <w:color w:val="333333"/>
          <w:sz w:val="24"/>
          <w:szCs w:val="24"/>
        </w:rPr>
        <w:t>machines.</w:t>
      </w:r>
      <w:proofErr w:type="gramEnd"/>
    </w:p>
    <w:p w:rsidR="00C049A1" w:rsidRPr="00C049A1" w:rsidRDefault="00C049A1" w:rsidP="000D0CEC">
      <w:pPr>
        <w:numPr>
          <w:ilvl w:val="0"/>
          <w:numId w:val="36"/>
        </w:numPr>
        <w:shd w:val="clear" w:color="auto" w:fill="FDFDFD"/>
        <w:spacing w:after="1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49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Experience in creating nodes in Jenkins, which distributes the loads and run the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049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jobs </w:t>
      </w:r>
      <w:r w:rsidR="00C862A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 </w:t>
      </w:r>
      <w:r w:rsidR="00C862A4" w:rsidRPr="00C049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parallel</w:t>
      </w:r>
      <w:r w:rsidRPr="00C049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C049A1" w:rsidRPr="00C862A4" w:rsidRDefault="00C049A1" w:rsidP="000D0CEC">
      <w:pPr>
        <w:numPr>
          <w:ilvl w:val="0"/>
          <w:numId w:val="36"/>
        </w:numPr>
        <w:shd w:val="clear" w:color="auto" w:fill="FDFDFD"/>
        <w:spacing w:after="1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22B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Experienced in using </w:t>
      </w:r>
      <w:r w:rsidRPr="00322B5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Jenkins</w:t>
      </w:r>
      <w:r w:rsidRPr="00322B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a </w:t>
      </w:r>
      <w:r w:rsidRPr="00322B5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Continuous Integration</w:t>
      </w:r>
      <w:r w:rsidRPr="00322B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server to </w:t>
      </w:r>
      <w:r w:rsidR="00791A06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322B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onfigure with GitHub and </w:t>
      </w:r>
      <w:r w:rsidRPr="00322B5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Maven</w:t>
      </w:r>
      <w:r w:rsidRPr="00322B5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791A06" w:rsidRDefault="00791A06" w:rsidP="000D0CEC">
      <w:pPr>
        <w:numPr>
          <w:ilvl w:val="0"/>
          <w:numId w:val="36"/>
        </w:numPr>
        <w:shd w:val="clear" w:color="auto" w:fill="FDFDFD"/>
        <w:spacing w:after="1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049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Hands on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Experience in automating </w:t>
      </w:r>
      <w:r w:rsidRPr="004561EC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CI/CD pipeline</w:t>
      </w:r>
      <w:r w:rsidRPr="00C049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using Jenkins.</w:t>
      </w:r>
    </w:p>
    <w:p w:rsidR="00C862A4" w:rsidRPr="00090540" w:rsidRDefault="00C862A4" w:rsidP="000D0CEC">
      <w:pPr>
        <w:pStyle w:val="ListParagraph"/>
        <w:numPr>
          <w:ilvl w:val="0"/>
          <w:numId w:val="36"/>
        </w:num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Configured </w:t>
      </w:r>
      <w:r w:rsidRPr="00C862A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Docker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4561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containers for deploying applications on the fly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</w:p>
    <w:p w:rsidR="00C862A4" w:rsidRPr="00184E41" w:rsidRDefault="00C862A4" w:rsidP="000D0CEC">
      <w:pPr>
        <w:numPr>
          <w:ilvl w:val="0"/>
          <w:numId w:val="36"/>
        </w:numPr>
        <w:shd w:val="clear" w:color="auto" w:fill="FDFDFD"/>
        <w:spacing w:after="1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B625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Experience working on </w:t>
      </w:r>
      <w:r w:rsidRPr="00C862A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Docker </w:t>
      </w:r>
      <w:r w:rsidRPr="00C862A4">
        <w:rPr>
          <w:rFonts w:ascii="Times New Roman" w:hAnsi="Times New Roman" w:cs="Times New Roman"/>
          <w:b/>
          <w:noProof/>
          <w:color w:val="000000"/>
          <w:sz w:val="24"/>
          <w:szCs w:val="24"/>
          <w:shd w:val="clear" w:color="auto" w:fill="FFFFFF"/>
        </w:rPr>
        <w:t>hub</w:t>
      </w:r>
      <w:r w:rsidRPr="00B625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creating Docker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containers,</w:t>
      </w:r>
      <w:r w:rsidRPr="00B625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images and handling multiple images primarily for middleware installations</w:t>
      </w:r>
      <w:r w:rsidR="00791A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</w:p>
    <w:p w:rsidR="00184E41" w:rsidRPr="00184E41" w:rsidRDefault="00184E41" w:rsidP="000D0CEC">
      <w:pPr>
        <w:numPr>
          <w:ilvl w:val="0"/>
          <w:numId w:val="36"/>
        </w:numPr>
        <w:shd w:val="clear" w:color="auto" w:fill="FDFDFD"/>
        <w:spacing w:after="1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Created and maintained multiple customized containers utilizing </w:t>
      </w:r>
      <w:proofErr w:type="spellStart"/>
      <w:r w:rsidRPr="00791A0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Dockerfile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C049A1" w:rsidRPr="00C049A1" w:rsidRDefault="00791A06" w:rsidP="000D0CEC">
      <w:pPr>
        <w:numPr>
          <w:ilvl w:val="0"/>
          <w:numId w:val="36"/>
        </w:numPr>
        <w:shd w:val="clear" w:color="auto" w:fill="FDFDFD"/>
        <w:spacing w:after="1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Experience in A</w:t>
      </w:r>
      <w:r w:rsidR="00C049A1" w:rsidRPr="00C049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dhoc commands and creating roles in </w:t>
      </w:r>
      <w:r w:rsidR="00C049A1" w:rsidRPr="00791A0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Ansible</w:t>
      </w:r>
      <w:r w:rsidR="00C049A1" w:rsidRPr="00C049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</w:t>
      </w:r>
      <w:r w:rsidR="00C049A1" w:rsidRPr="00C049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eusability and</w:t>
      </w:r>
      <w:r w:rsidR="00C049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="00C049A1" w:rsidRPr="00C049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calability.</w:t>
      </w:r>
      <w:proofErr w:type="gramEnd"/>
    </w:p>
    <w:p w:rsidR="00585245" w:rsidRPr="00E34501" w:rsidRDefault="00585245" w:rsidP="000D0CEC">
      <w:pPr>
        <w:numPr>
          <w:ilvl w:val="0"/>
          <w:numId w:val="36"/>
        </w:numPr>
        <w:shd w:val="clear" w:color="auto" w:fill="FDFDFD"/>
        <w:spacing w:after="1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Good hands-on knowledge in </w:t>
      </w:r>
      <w:r w:rsidR="00791A06" w:rsidRPr="00791A0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</w:t>
      </w:r>
      <w:r w:rsidRPr="00791A0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onfiguration </w:t>
      </w:r>
      <w:r w:rsidR="00791A06" w:rsidRPr="00791A0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M</w:t>
      </w:r>
      <w:r w:rsidRPr="00791A0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anagement</w:t>
      </w:r>
      <w:r w:rsidRPr="00E345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utilizing</w:t>
      </w:r>
      <w:r w:rsidRPr="00E345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91A0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Ansible</w:t>
      </w:r>
      <w:r w:rsidR="00184E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585245" w:rsidRPr="00090540" w:rsidRDefault="00184E41" w:rsidP="000D0CEC">
      <w:pPr>
        <w:pStyle w:val="ListParagraph"/>
        <w:numPr>
          <w:ilvl w:val="0"/>
          <w:numId w:val="36"/>
        </w:numPr>
        <w:shd w:val="clear" w:color="auto" w:fill="FDFDFD"/>
        <w:spacing w:after="120" w:line="240" w:lineRule="auto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Experienced in configuration m</w:t>
      </w:r>
      <w:r w:rsidR="00585245" w:rsidRPr="00B625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="005852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nagement </w:t>
      </w:r>
      <w:r w:rsidR="00585245" w:rsidRPr="00B625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and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="00585245" w:rsidRPr="00B625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utomation </w:t>
      </w:r>
      <w:r w:rsidR="005852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utilizing</w:t>
      </w:r>
      <w:r w:rsidR="00585245" w:rsidRPr="00B625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Amazon</w:t>
      </w:r>
      <w:r w:rsidR="005852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Web Services (AWS), Jenkins, Ansible</w:t>
      </w:r>
      <w:r w:rsidR="00585245" w:rsidRPr="00B625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Git, GitHub and Tomcat.</w:t>
      </w:r>
      <w:proofErr w:type="gramEnd"/>
    </w:p>
    <w:p w:rsidR="00C049A1" w:rsidRPr="00C049A1" w:rsidRDefault="00184E41" w:rsidP="000D0CEC">
      <w:pPr>
        <w:numPr>
          <w:ilvl w:val="0"/>
          <w:numId w:val="36"/>
        </w:numPr>
        <w:shd w:val="clear" w:color="auto" w:fill="FDFDFD"/>
        <w:spacing w:after="1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Good at </w:t>
      </w:r>
      <w:r w:rsidR="003A62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writing </w:t>
      </w:r>
      <w:r w:rsidR="003A62D2" w:rsidRPr="003A62D2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P</w:t>
      </w:r>
      <w:r w:rsidR="00C049A1" w:rsidRPr="003A62D2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laybooks</w:t>
      </w:r>
      <w:r w:rsidR="00C049A1" w:rsidRPr="00C049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for installing the packages like Apache, tomcat,</w:t>
      </w:r>
      <w:r w:rsidR="00C049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C049A1" w:rsidRPr="00C049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MySQL, </w:t>
      </w:r>
      <w:proofErr w:type="spellStart"/>
      <w:r w:rsidR="00C049A1" w:rsidRPr="00C049A1">
        <w:rPr>
          <w:rFonts w:ascii="Times New Roman" w:eastAsia="Times New Roman" w:hAnsi="Times New Roman" w:cs="Times New Roman"/>
          <w:color w:val="333333"/>
          <w:sz w:val="24"/>
          <w:szCs w:val="24"/>
        </w:rPr>
        <w:t>nginx</w:t>
      </w:r>
      <w:proofErr w:type="spellEnd"/>
      <w:r w:rsidR="00C049A1" w:rsidRPr="00C049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 linux machines.</w:t>
      </w:r>
      <w:proofErr w:type="gramEnd"/>
    </w:p>
    <w:p w:rsidR="00BC6934" w:rsidRPr="00595D5A" w:rsidRDefault="00BC6934" w:rsidP="000D0CEC">
      <w:pPr>
        <w:numPr>
          <w:ilvl w:val="0"/>
          <w:numId w:val="36"/>
        </w:numPr>
        <w:shd w:val="clear" w:color="auto" w:fill="FDFDFD"/>
        <w:spacing w:after="1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95D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Setup and buil</w:t>
      </w:r>
      <w:r w:rsidR="009F3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</w:t>
      </w:r>
      <w:r w:rsidRPr="00595D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AWS infrastructure using various resources </w:t>
      </w:r>
      <w:r w:rsidRPr="00595D5A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t>like</w:t>
      </w:r>
      <w:r w:rsidRPr="00595D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VPC, EC2, RDB, S3, IAM, EBS, Security Groups, Auto Scaling, SES, and SNS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:rsidR="00DB5C12" w:rsidRPr="00B62516" w:rsidRDefault="002168E5" w:rsidP="000D0CEC">
      <w:pPr>
        <w:numPr>
          <w:ilvl w:val="0"/>
          <w:numId w:val="36"/>
        </w:numPr>
        <w:shd w:val="clear" w:color="auto" w:fill="FDFDFD"/>
        <w:spacing w:after="1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B625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Excellent </w:t>
      </w:r>
      <w:r w:rsidR="009B0951" w:rsidRPr="00B625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communication and interpersonal </w:t>
      </w:r>
      <w:r w:rsidR="002F73E4" w:rsidRPr="00B625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skills </w:t>
      </w:r>
      <w:r w:rsidR="009B0951" w:rsidRPr="00B625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with</w:t>
      </w:r>
      <w:r w:rsidR="009D30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great passion and ability</w:t>
      </w:r>
      <w:r w:rsidRPr="00B625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</w:t>
      </w:r>
      <w:r w:rsidR="002F73E4" w:rsidRPr="00B625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learn</w:t>
      </w:r>
      <w:r w:rsidRPr="00B625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new technologies quickly</w:t>
      </w:r>
      <w:r w:rsidR="002F73E4" w:rsidRPr="00B625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  <w:r w:rsidR="002F73E4" w:rsidRPr="00B625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DB5C12" w:rsidRPr="00B62516" w:rsidRDefault="002F73E4" w:rsidP="000D0CEC">
      <w:pPr>
        <w:numPr>
          <w:ilvl w:val="0"/>
          <w:numId w:val="36"/>
        </w:numPr>
        <w:shd w:val="clear" w:color="auto" w:fill="FDFDFD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625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highly motivated team player who </w:t>
      </w:r>
      <w:r w:rsidR="001A2609" w:rsidRPr="00B625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can work efficiently </w:t>
      </w:r>
      <w:r w:rsidR="009B0951" w:rsidRPr="00B625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 deliver the product on schedule.</w:t>
      </w:r>
      <w:proofErr w:type="gramEnd"/>
    </w:p>
    <w:p w:rsidR="00A31D7F" w:rsidRDefault="00A31D7F" w:rsidP="00B62516">
      <w:pPr>
        <w:shd w:val="clear" w:color="auto" w:fill="FDFDFD"/>
        <w:spacing w:after="0" w:line="294" w:lineRule="atLeast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E62F04" w:rsidRDefault="00E62F04" w:rsidP="00B62516">
      <w:pPr>
        <w:shd w:val="clear" w:color="auto" w:fill="FDFDFD"/>
        <w:spacing w:after="0" w:line="294" w:lineRule="atLeast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E62F04" w:rsidRPr="00B62516" w:rsidRDefault="00E62F04" w:rsidP="00B62516">
      <w:pPr>
        <w:shd w:val="clear" w:color="auto" w:fill="FDFDFD"/>
        <w:spacing w:after="0" w:line="294" w:lineRule="atLeast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Light"/>
        <w:tblW w:w="0" w:type="auto"/>
        <w:tblInd w:w="525" w:type="dxa"/>
        <w:tblLook w:val="04A0" w:firstRow="1" w:lastRow="0" w:firstColumn="1" w:lastColumn="0" w:noHBand="0" w:noVBand="1"/>
      </w:tblPr>
      <w:tblGrid>
        <w:gridCol w:w="3240"/>
        <w:gridCol w:w="5058"/>
      </w:tblGrid>
      <w:tr w:rsidR="005D329F" w:rsidTr="0051489C">
        <w:tc>
          <w:tcPr>
            <w:tcW w:w="3240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</w:tcPr>
          <w:p w:rsidR="005D329F" w:rsidRPr="0051489C" w:rsidRDefault="005D329F" w:rsidP="000D0CEC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489C">
              <w:rPr>
                <w:rFonts w:cs="Times New Roman"/>
                <w:b/>
                <w:sz w:val="24"/>
                <w:szCs w:val="24"/>
              </w:rPr>
              <w:t>Version</w:t>
            </w:r>
            <w:r w:rsidR="00965FBB" w:rsidRPr="0051489C">
              <w:rPr>
                <w:rFonts w:cs="Times New Roman"/>
                <w:b/>
                <w:sz w:val="24"/>
                <w:szCs w:val="24"/>
              </w:rPr>
              <w:t xml:space="preserve"> Control</w:t>
            </w:r>
          </w:p>
        </w:tc>
        <w:tc>
          <w:tcPr>
            <w:tcW w:w="5058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</w:tcPr>
          <w:p w:rsidR="005D329F" w:rsidRDefault="00965FBB" w:rsidP="000D0CEC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Git, Github</w:t>
            </w:r>
          </w:p>
        </w:tc>
      </w:tr>
      <w:tr w:rsidR="005D329F" w:rsidTr="0051489C">
        <w:tc>
          <w:tcPr>
            <w:tcW w:w="324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5D329F" w:rsidRPr="0051489C" w:rsidRDefault="00965FBB" w:rsidP="000D0CEC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489C">
              <w:rPr>
                <w:rFonts w:ascii="Times New Roman" w:hAnsi="Times New Roman" w:cs="Times New Roman"/>
                <w:b/>
                <w:sz w:val="24"/>
                <w:szCs w:val="24"/>
              </w:rPr>
              <w:t>CI/CD</w:t>
            </w:r>
          </w:p>
        </w:tc>
        <w:tc>
          <w:tcPr>
            <w:tcW w:w="5058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5D329F" w:rsidRDefault="00965FBB" w:rsidP="000D0CEC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Jenkins</w:t>
            </w:r>
          </w:p>
        </w:tc>
      </w:tr>
      <w:tr w:rsidR="005D329F" w:rsidTr="0051489C">
        <w:tc>
          <w:tcPr>
            <w:tcW w:w="324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5D329F" w:rsidRPr="0051489C" w:rsidRDefault="00965FBB" w:rsidP="000D0CEC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489C">
              <w:rPr>
                <w:rFonts w:ascii="Times New Roman" w:hAnsi="Times New Roman" w:cs="Times New Roman"/>
                <w:b/>
                <w:sz w:val="24"/>
                <w:szCs w:val="24"/>
              </w:rPr>
              <w:t>Configuration Management</w:t>
            </w:r>
          </w:p>
        </w:tc>
        <w:tc>
          <w:tcPr>
            <w:tcW w:w="5058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5D329F" w:rsidRDefault="00965FBB" w:rsidP="000D0CEC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Ansible</w:t>
            </w:r>
          </w:p>
        </w:tc>
      </w:tr>
      <w:tr w:rsidR="005D329F" w:rsidTr="0051489C">
        <w:tc>
          <w:tcPr>
            <w:tcW w:w="324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5D329F" w:rsidRPr="0051489C" w:rsidRDefault="00965FBB" w:rsidP="000D0CEC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489C">
              <w:rPr>
                <w:rFonts w:ascii="Times New Roman" w:hAnsi="Times New Roman" w:cs="Times New Roman"/>
                <w:b/>
                <w:sz w:val="24"/>
                <w:szCs w:val="24"/>
              </w:rPr>
              <w:t>Containerization</w:t>
            </w:r>
          </w:p>
        </w:tc>
        <w:tc>
          <w:tcPr>
            <w:tcW w:w="5058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5D329F" w:rsidRDefault="00965FBB" w:rsidP="000D0CEC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Docker</w:t>
            </w:r>
          </w:p>
        </w:tc>
      </w:tr>
      <w:tr w:rsidR="005D329F" w:rsidTr="0051489C">
        <w:tc>
          <w:tcPr>
            <w:tcW w:w="324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5D329F" w:rsidRPr="0051489C" w:rsidRDefault="00965FBB" w:rsidP="000D0CEC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489C">
              <w:rPr>
                <w:rFonts w:ascii="Times New Roman" w:hAnsi="Times New Roman" w:cs="Times New Roman"/>
                <w:b/>
                <w:sz w:val="24"/>
                <w:szCs w:val="24"/>
              </w:rPr>
              <w:t>Monitoring</w:t>
            </w:r>
          </w:p>
        </w:tc>
        <w:tc>
          <w:tcPr>
            <w:tcW w:w="5058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5D329F" w:rsidRDefault="009F3B32" w:rsidP="000D0CEC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Nagios</w:t>
            </w:r>
          </w:p>
        </w:tc>
      </w:tr>
      <w:tr w:rsidR="005D329F" w:rsidTr="0051489C">
        <w:tc>
          <w:tcPr>
            <w:tcW w:w="324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5D329F" w:rsidRPr="0051489C" w:rsidRDefault="00965FBB" w:rsidP="000D0CEC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489C">
              <w:rPr>
                <w:rFonts w:ascii="Times New Roman" w:hAnsi="Times New Roman" w:cs="Times New Roman"/>
                <w:b/>
                <w:sz w:val="24"/>
                <w:szCs w:val="24"/>
              </w:rPr>
              <w:t>Cloud</w:t>
            </w:r>
          </w:p>
        </w:tc>
        <w:tc>
          <w:tcPr>
            <w:tcW w:w="5058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5D329F" w:rsidRDefault="00965FBB" w:rsidP="000D0CEC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AWS</w:t>
            </w:r>
          </w:p>
        </w:tc>
      </w:tr>
      <w:tr w:rsidR="005D329F" w:rsidTr="0051489C">
        <w:tc>
          <w:tcPr>
            <w:tcW w:w="324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5D329F" w:rsidRPr="0051489C" w:rsidRDefault="00965FBB" w:rsidP="000D0CEC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489C"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Systems</w:t>
            </w:r>
          </w:p>
        </w:tc>
        <w:tc>
          <w:tcPr>
            <w:tcW w:w="5058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5D329F" w:rsidRDefault="00965FBB" w:rsidP="000D0CEC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Cent OS, Ubuntu, Windows</w:t>
            </w:r>
          </w:p>
        </w:tc>
        <w:bookmarkStart w:id="0" w:name="_GoBack"/>
        <w:bookmarkEnd w:id="0"/>
      </w:tr>
      <w:tr w:rsidR="00F50414" w:rsidTr="0051489C">
        <w:tc>
          <w:tcPr>
            <w:tcW w:w="3240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F50414" w:rsidRPr="0051489C" w:rsidRDefault="00F50414" w:rsidP="000D0CEC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489C">
              <w:rPr>
                <w:rFonts w:ascii="Times New Roman" w:hAnsi="Times New Roman" w:cs="Times New Roman"/>
                <w:b/>
                <w:sz w:val="24"/>
                <w:szCs w:val="24"/>
              </w:rPr>
              <w:t>Ticketing Tool</w:t>
            </w:r>
          </w:p>
        </w:tc>
        <w:tc>
          <w:tcPr>
            <w:tcW w:w="5058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F50414" w:rsidRDefault="00F50414" w:rsidP="000D0CEC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JIRA</w:t>
            </w:r>
          </w:p>
        </w:tc>
      </w:tr>
    </w:tbl>
    <w:p w:rsidR="00B62516" w:rsidRPr="00B62516" w:rsidRDefault="00B62516" w:rsidP="000D0CEC">
      <w:pPr>
        <w:shd w:val="clear" w:color="auto" w:fill="FDFDFD"/>
        <w:spacing w:after="12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270A9" w:rsidRDefault="00AC414D" w:rsidP="00AC414D">
      <w:pPr>
        <w:pStyle w:val="Heading1"/>
        <w:spacing w:after="240"/>
      </w:pPr>
      <w:r>
        <w:t xml:space="preserve">Professional </w:t>
      </w:r>
      <w:r w:rsidR="009D30C2">
        <w:t>Experience</w:t>
      </w:r>
    </w:p>
    <w:p w:rsidR="00A511CA" w:rsidRDefault="00A511CA" w:rsidP="00A511CA">
      <w:pPr>
        <w:pStyle w:val="Heading2"/>
        <w:jc w:val="both"/>
        <w:rPr>
          <w:rFonts w:ascii="Times New Roman" w:hAnsi="Times New Roman" w:cs="Times New Roman"/>
          <w:szCs w:val="24"/>
          <w:u w:val="single"/>
        </w:rPr>
      </w:pPr>
      <w:r>
        <w:rPr>
          <w:rFonts w:ascii="Times New Roman" w:hAnsi="Times New Roman" w:cs="Times New Roman"/>
          <w:szCs w:val="24"/>
        </w:rPr>
        <w:t xml:space="preserve">  #2</w:t>
      </w:r>
      <w:r w:rsidR="00A31D7F" w:rsidRPr="00A31D7F">
        <w:rPr>
          <w:rFonts w:ascii="Times New Roman" w:hAnsi="Times New Roman" w:cs="Times New Roman"/>
          <w:szCs w:val="24"/>
        </w:rPr>
        <w:t xml:space="preserve"> </w:t>
      </w:r>
      <w:r w:rsidR="00170109" w:rsidRPr="00E1664F">
        <w:rPr>
          <w:rFonts w:ascii="Times New Roman" w:hAnsi="Times New Roman" w:cs="Times New Roman"/>
          <w:szCs w:val="24"/>
          <w:u w:val="single"/>
        </w:rPr>
        <w:t>DevOps</w:t>
      </w:r>
      <w:r w:rsidR="00A31D7F" w:rsidRPr="00E1664F">
        <w:rPr>
          <w:rFonts w:ascii="Times New Roman" w:hAnsi="Times New Roman" w:cs="Times New Roman"/>
          <w:szCs w:val="24"/>
          <w:u w:val="single"/>
        </w:rPr>
        <w:t xml:space="preserve"> </w:t>
      </w:r>
      <w:r w:rsidR="00986D57" w:rsidRPr="00E1664F">
        <w:rPr>
          <w:rFonts w:ascii="Times New Roman" w:hAnsi="Times New Roman" w:cs="Times New Roman"/>
          <w:szCs w:val="24"/>
          <w:u w:val="single"/>
        </w:rPr>
        <w:t>Engineer</w:t>
      </w:r>
      <w:r w:rsidR="009D5933" w:rsidRPr="00A31D7F">
        <w:rPr>
          <w:rFonts w:ascii="Times New Roman" w:hAnsi="Times New Roman" w:cs="Times New Roman"/>
          <w:szCs w:val="24"/>
        </w:rPr>
        <w:t> </w:t>
      </w:r>
      <w:r w:rsidR="009D5933" w:rsidRPr="00E1664F">
        <w:rPr>
          <w:rFonts w:ascii="Times New Roman" w:hAnsi="Times New Roman" w:cs="Times New Roman"/>
          <w:szCs w:val="24"/>
        </w:rPr>
        <w:t>|</w:t>
      </w:r>
      <w:r w:rsidR="009D5933" w:rsidRPr="00A31D7F">
        <w:rPr>
          <w:rFonts w:ascii="Times New Roman" w:hAnsi="Times New Roman" w:cs="Times New Roman"/>
          <w:szCs w:val="24"/>
        </w:rPr>
        <w:t> </w:t>
      </w:r>
      <w:r w:rsidR="005C5F4D">
        <w:rPr>
          <w:rFonts w:ascii="Times New Roman" w:hAnsi="Times New Roman" w:cs="Times New Roman"/>
          <w:szCs w:val="24"/>
          <w:u w:val="single"/>
        </w:rPr>
        <w:t>ZETTAMine Labs pvt ltd</w:t>
      </w:r>
      <w:r w:rsidR="00B119AA" w:rsidRPr="00A31D7F">
        <w:rPr>
          <w:rFonts w:ascii="Times New Roman" w:hAnsi="Times New Roman" w:cs="Times New Roman"/>
          <w:szCs w:val="24"/>
        </w:rPr>
        <w:t xml:space="preserve"> </w:t>
      </w:r>
      <w:r w:rsidR="009D5933" w:rsidRPr="00A31D7F">
        <w:rPr>
          <w:rFonts w:ascii="Times New Roman" w:hAnsi="Times New Roman" w:cs="Times New Roman"/>
          <w:szCs w:val="24"/>
        </w:rPr>
        <w:t>|</w:t>
      </w:r>
      <w:r w:rsidR="00FF645C" w:rsidRPr="00A31D7F">
        <w:rPr>
          <w:rFonts w:ascii="Times New Roman" w:hAnsi="Times New Roman" w:cs="Times New Roman"/>
          <w:szCs w:val="24"/>
        </w:rPr>
        <w:t xml:space="preserve"> </w:t>
      </w:r>
      <w:r w:rsidR="00BF4530">
        <w:rPr>
          <w:rFonts w:ascii="Times New Roman" w:hAnsi="Times New Roman" w:cs="Times New Roman"/>
          <w:szCs w:val="24"/>
          <w:u w:val="single"/>
        </w:rPr>
        <w:t>JAN</w:t>
      </w:r>
      <w:r w:rsidR="00420241" w:rsidRPr="00E1664F">
        <w:rPr>
          <w:rFonts w:ascii="Times New Roman" w:hAnsi="Times New Roman" w:cs="Times New Roman"/>
          <w:szCs w:val="24"/>
          <w:u w:val="single"/>
        </w:rPr>
        <w:t xml:space="preserve"> 201</w:t>
      </w:r>
      <w:r w:rsidR="00BF4530">
        <w:rPr>
          <w:rFonts w:ascii="Times New Roman" w:hAnsi="Times New Roman" w:cs="Times New Roman"/>
          <w:szCs w:val="24"/>
          <w:u w:val="single"/>
        </w:rPr>
        <w:t>8</w:t>
      </w:r>
      <w:r w:rsidR="00420241" w:rsidRPr="00E1664F">
        <w:rPr>
          <w:rFonts w:ascii="Times New Roman" w:hAnsi="Times New Roman" w:cs="Times New Roman"/>
          <w:szCs w:val="24"/>
          <w:u w:val="single"/>
        </w:rPr>
        <w:t xml:space="preserve"> </w:t>
      </w:r>
      <w:r w:rsidR="00FF645C" w:rsidRPr="00E1664F">
        <w:rPr>
          <w:rFonts w:ascii="Times New Roman" w:hAnsi="Times New Roman" w:cs="Times New Roman"/>
          <w:szCs w:val="24"/>
          <w:u w:val="single"/>
        </w:rPr>
        <w:t>–</w:t>
      </w:r>
      <w:r w:rsidR="00420241" w:rsidRPr="00E1664F">
        <w:rPr>
          <w:rFonts w:ascii="Times New Roman" w:hAnsi="Times New Roman" w:cs="Times New Roman"/>
          <w:szCs w:val="24"/>
          <w:u w:val="single"/>
        </w:rPr>
        <w:t xml:space="preserve"> present</w:t>
      </w:r>
    </w:p>
    <w:p w:rsidR="000D0CEC" w:rsidRDefault="00A511CA" w:rsidP="000D0CEC">
      <w:pPr>
        <w:spacing w:after="0"/>
      </w:pPr>
      <w:r>
        <w:tab/>
      </w:r>
    </w:p>
    <w:p w:rsidR="00A511CA" w:rsidRPr="000D0CEC" w:rsidRDefault="00A511CA" w:rsidP="000D0CEC">
      <w:pPr>
        <w:spacing w:after="120"/>
        <w:ind w:firstLine="360"/>
        <w:rPr>
          <w:b/>
        </w:rPr>
      </w:pPr>
      <w:r w:rsidRPr="000D0CEC">
        <w:rPr>
          <w:b/>
          <w:color w:val="2A7B88" w:themeColor="accent1" w:themeShade="BF"/>
          <w:sz w:val="24"/>
        </w:rPr>
        <w:t>Roles &amp; Responsibilities</w:t>
      </w:r>
    </w:p>
    <w:p w:rsidR="00C74C65" w:rsidRDefault="00C74C65" w:rsidP="00C74C65">
      <w:pPr>
        <w:pStyle w:val="ListBullet"/>
        <w:numPr>
          <w:ilvl w:val="0"/>
          <w:numId w:val="37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Created Ansible Controllers</w:t>
      </w:r>
      <w:r w:rsidRPr="00EA3800">
        <w:rPr>
          <w:rFonts w:ascii="Times New Roman" w:hAnsi="Times New Roman" w:cs="Times New Roman"/>
          <w:noProof/>
          <w:color w:val="auto"/>
          <w:sz w:val="24"/>
          <w:szCs w:val="24"/>
          <w:shd w:val="clear" w:color="auto" w:fill="FFFFFF"/>
        </w:rPr>
        <w:t>/</w:t>
      </w:r>
      <w:r>
        <w:rPr>
          <w:rFonts w:ascii="Times New Roman" w:hAnsi="Times New Roman" w:cs="Times New Roman"/>
          <w:noProof/>
          <w:color w:val="auto"/>
          <w:sz w:val="24"/>
          <w:szCs w:val="24"/>
          <w:shd w:val="clear" w:color="auto" w:fill="FFFFFF"/>
        </w:rPr>
        <w:t xml:space="preserve"> Masters</w:t>
      </w:r>
      <w:r w:rsidRPr="00C62A28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and nodes via CLI.</w:t>
      </w:r>
      <w:proofErr w:type="gramEnd"/>
      <w:r w:rsidRPr="00C62A28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 </w:t>
      </w:r>
    </w:p>
    <w:p w:rsidR="00C74C65" w:rsidRDefault="00C74C65" w:rsidP="00C74C65">
      <w:pPr>
        <w:pStyle w:val="ListBullet"/>
        <w:numPr>
          <w:ilvl w:val="0"/>
          <w:numId w:val="37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C62A28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Installed and configured the configuration management tool </w:t>
      </w:r>
      <w:r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Ansible for Automation.</w:t>
      </w:r>
    </w:p>
    <w:p w:rsidR="00DC4592" w:rsidRPr="00DC4592" w:rsidRDefault="00A06F04" w:rsidP="000D0CEC">
      <w:pPr>
        <w:pStyle w:val="ListBullet"/>
        <w:numPr>
          <w:ilvl w:val="0"/>
          <w:numId w:val="37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F645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Developed </w:t>
      </w:r>
      <w:r w:rsidR="0073564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Ansible</w:t>
      </w:r>
      <w:r w:rsidR="00D35B45" w:rsidRPr="00FF645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r w:rsidR="007356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playbooks</w:t>
      </w:r>
      <w:r w:rsidRPr="009C0C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manage systems configuration.</w:t>
      </w:r>
      <w:proofErr w:type="gramEnd"/>
    </w:p>
    <w:p w:rsidR="00C74C65" w:rsidRPr="00C62A28" w:rsidRDefault="00C74C65" w:rsidP="00C74C65">
      <w:pPr>
        <w:pStyle w:val="ListBullet"/>
        <w:numPr>
          <w:ilvl w:val="0"/>
          <w:numId w:val="37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Written Ansible play</w:t>
      </w:r>
      <w:r w:rsidRPr="00C62A28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boo</w:t>
      </w:r>
      <w:r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ks</w:t>
      </w:r>
      <w:r w:rsidRPr="00C62A28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to automate</w:t>
      </w:r>
      <w:r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the </w:t>
      </w:r>
      <w:r w:rsidRPr="00EA3800">
        <w:rPr>
          <w:rFonts w:ascii="Times New Roman" w:hAnsi="Times New Roman" w:cs="Times New Roman"/>
          <w:noProof/>
          <w:color w:val="auto"/>
          <w:sz w:val="24"/>
          <w:szCs w:val="24"/>
          <w:shd w:val="clear" w:color="auto" w:fill="FFFFFF"/>
        </w:rPr>
        <w:t>installation</w:t>
      </w:r>
      <w:r w:rsidRPr="00C62A28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of Middleware Infrastructure like Apache </w:t>
      </w:r>
      <w:r>
        <w:rPr>
          <w:rFonts w:ascii="Times New Roman" w:hAnsi="Times New Roman" w:cs="Times New Roman"/>
          <w:noProof/>
          <w:color w:val="auto"/>
          <w:sz w:val="24"/>
          <w:szCs w:val="24"/>
          <w:shd w:val="clear" w:color="auto" w:fill="FFFFFF"/>
        </w:rPr>
        <w:t>T</w:t>
      </w:r>
      <w:r w:rsidRPr="00EA3800">
        <w:rPr>
          <w:rFonts w:ascii="Times New Roman" w:hAnsi="Times New Roman" w:cs="Times New Roman"/>
          <w:noProof/>
          <w:color w:val="auto"/>
          <w:sz w:val="24"/>
          <w:szCs w:val="24"/>
          <w:shd w:val="clear" w:color="auto" w:fill="FFFFFF"/>
        </w:rPr>
        <w:t>omcat</w:t>
      </w:r>
      <w:r w:rsidRPr="00C62A28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and configuration tasks for new environments etc.</w:t>
      </w:r>
      <w:proofErr w:type="gramEnd"/>
      <w:r w:rsidRPr="00C62A28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 </w:t>
      </w:r>
    </w:p>
    <w:p w:rsidR="00C74C65" w:rsidRPr="00E34501" w:rsidRDefault="00C74C65" w:rsidP="00C74C65">
      <w:pPr>
        <w:pStyle w:val="ListBullet"/>
        <w:numPr>
          <w:ilvl w:val="0"/>
          <w:numId w:val="37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34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Enabling customers to manage better software development, </w:t>
      </w:r>
      <w:r w:rsidRPr="00EA3800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>deployments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>,</w:t>
      </w:r>
      <w:r w:rsidRPr="00E34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infrastructure with tools such a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 Ansible, Jenkins and GitHub</w:t>
      </w:r>
      <w:r w:rsidRPr="00E34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p w:rsidR="00C74C65" w:rsidRPr="00A511CA" w:rsidRDefault="00C74C65" w:rsidP="00C74C65">
      <w:pPr>
        <w:pStyle w:val="ListBullet"/>
        <w:numPr>
          <w:ilvl w:val="0"/>
          <w:numId w:val="37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Defined dependencies and plugins in Maven pom.xml for various activities and integrated Maven with GIT to manage and deploy project related tags.</w:t>
      </w:r>
    </w:p>
    <w:p w:rsidR="00C74C65" w:rsidRPr="00E34501" w:rsidRDefault="00C74C65" w:rsidP="00C74C65">
      <w:pPr>
        <w:pStyle w:val="ListBullet"/>
        <w:numPr>
          <w:ilvl w:val="0"/>
          <w:numId w:val="37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Automated CI/CD pipeline using Continuous Integration tool Jenkins.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C74C65" w:rsidRPr="00D35B45" w:rsidRDefault="00C74C65" w:rsidP="00C74C65">
      <w:pPr>
        <w:pStyle w:val="ListBullet"/>
        <w:numPr>
          <w:ilvl w:val="0"/>
          <w:numId w:val="37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Integrated GIT</w:t>
      </w:r>
      <w:r w:rsidRPr="00D35B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into Jenkins to automate the code checkout process.</w:t>
      </w:r>
      <w:proofErr w:type="gramEnd"/>
    </w:p>
    <w:p w:rsidR="00C74C65" w:rsidRPr="00A511CA" w:rsidRDefault="00C74C65" w:rsidP="00C74C65">
      <w:pPr>
        <w:pStyle w:val="ListBullet"/>
        <w:numPr>
          <w:ilvl w:val="0"/>
          <w:numId w:val="37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</w:t>
      </w:r>
      <w:r w:rsidRPr="00E34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orking in</w:t>
      </w:r>
      <w:r w:rsidRPr="00E3450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DevOps</w:t>
      </w:r>
      <w:r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4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group running Jenkins in a Docker con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tainer.</w:t>
      </w:r>
      <w:proofErr w:type="gramEnd"/>
    </w:p>
    <w:p w:rsidR="00C74C65" w:rsidRPr="00E34501" w:rsidRDefault="00C74C65" w:rsidP="00C74C65">
      <w:pPr>
        <w:pStyle w:val="ListBullet"/>
        <w:numPr>
          <w:ilvl w:val="0"/>
          <w:numId w:val="37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Created and maintained multiple customized containers utilizing </w:t>
      </w:r>
      <w:proofErr w:type="spellStart"/>
      <w:r w:rsidRPr="00791A0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Dockerfile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C74C65" w:rsidRPr="00E34501" w:rsidRDefault="00C74C65" w:rsidP="00C74C65">
      <w:pPr>
        <w:pStyle w:val="ListBullet"/>
        <w:numPr>
          <w:ilvl w:val="0"/>
          <w:numId w:val="37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Good hands-on experience</w:t>
      </w:r>
      <w:r w:rsidRPr="00E34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 installing and configuring Continuous Integration tool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Jenkins </w:t>
      </w:r>
      <w:r w:rsidRPr="00E34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for build and deployment automation.</w:t>
      </w:r>
      <w:proofErr w:type="gramEnd"/>
    </w:p>
    <w:p w:rsidR="00A06F04" w:rsidRPr="00E34501" w:rsidRDefault="00A06F04" w:rsidP="000D0CEC">
      <w:pPr>
        <w:pStyle w:val="ListBullet"/>
        <w:numPr>
          <w:ilvl w:val="0"/>
          <w:numId w:val="37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34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Used security group</w:t>
      </w:r>
      <w:r w:rsidR="00E16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 </w:t>
      </w:r>
      <w:r w:rsidRPr="00E34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 ensure high security for control applications.</w:t>
      </w:r>
      <w:proofErr w:type="gramEnd"/>
    </w:p>
    <w:p w:rsidR="00D35B45" w:rsidRPr="00D35B45" w:rsidRDefault="00A06F04" w:rsidP="000D0CEC">
      <w:pPr>
        <w:pStyle w:val="ListBullet"/>
        <w:numPr>
          <w:ilvl w:val="0"/>
          <w:numId w:val="37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34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Used Amazon IAM to grant fine access of</w:t>
      </w:r>
      <w:r w:rsidR="00527EDE" w:rsidRPr="00E3450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AWS</w:t>
      </w:r>
      <w:r w:rsidR="006406D9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4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resources to users.</w:t>
      </w:r>
      <w:proofErr w:type="gramEnd"/>
      <w:r w:rsidRPr="00E34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E34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Also managed roles and permissions of users to</w:t>
      </w:r>
      <w:r w:rsidR="00527EDE" w:rsidRPr="00E3450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AWS</w:t>
      </w:r>
      <w:r w:rsidR="006406D9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4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account through IAM.</w:t>
      </w:r>
      <w:proofErr w:type="gramEnd"/>
    </w:p>
    <w:p w:rsidR="00A06F04" w:rsidRPr="00C74C65" w:rsidRDefault="00A06F04" w:rsidP="000D0CEC">
      <w:pPr>
        <w:pStyle w:val="ListBullet"/>
        <w:numPr>
          <w:ilvl w:val="0"/>
          <w:numId w:val="37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34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Designed highl</w:t>
      </w:r>
      <w:r w:rsidR="00505B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y available and cost effective</w:t>
      </w:r>
      <w:r w:rsidRPr="00E34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systems using multiple EC2 instances.</w:t>
      </w:r>
      <w:proofErr w:type="gramEnd"/>
    </w:p>
    <w:p w:rsidR="00C74C65" w:rsidRPr="00DC4592" w:rsidRDefault="00E62F04" w:rsidP="00C74C65">
      <w:pPr>
        <w:pStyle w:val="ListBullet"/>
        <w:numPr>
          <w:ilvl w:val="0"/>
          <w:numId w:val="37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Having knowledge on</w:t>
      </w:r>
      <w:r w:rsidR="00C74C65" w:rsidRPr="005978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monitoring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tool </w:t>
      </w:r>
      <w:r w:rsidR="00C74C65" w:rsidRPr="009F3B3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Nagios</w:t>
      </w:r>
      <w:r w:rsidR="00C74C65" w:rsidRPr="005978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 monitoring the performance, networking and</w:t>
      </w:r>
      <w:r w:rsidR="00C74C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hard drives status.</w:t>
      </w:r>
    </w:p>
    <w:p w:rsidR="00C74C65" w:rsidRDefault="00C74C65" w:rsidP="00C74C65">
      <w:pPr>
        <w:pStyle w:val="ListBullet"/>
        <w:numPr>
          <w:ilvl w:val="0"/>
          <w:numId w:val="0"/>
        </w:numPr>
        <w:spacing w:after="120" w:line="240" w:lineRule="auto"/>
        <w:ind w:left="720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71AD2" w:rsidRDefault="00371AD2" w:rsidP="00C74C65">
      <w:pPr>
        <w:pStyle w:val="ListBullet"/>
        <w:numPr>
          <w:ilvl w:val="0"/>
          <w:numId w:val="0"/>
        </w:numPr>
        <w:spacing w:after="120" w:line="240" w:lineRule="auto"/>
        <w:ind w:left="720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71AD2" w:rsidRPr="00E34501" w:rsidRDefault="00371AD2" w:rsidP="00C74C65">
      <w:pPr>
        <w:pStyle w:val="ListBullet"/>
        <w:numPr>
          <w:ilvl w:val="0"/>
          <w:numId w:val="0"/>
        </w:numPr>
        <w:spacing w:after="120" w:line="240" w:lineRule="auto"/>
        <w:ind w:left="720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24C67" w:rsidRDefault="00735647" w:rsidP="00735647">
      <w:pPr>
        <w:pStyle w:val="Heading2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</w:t>
      </w:r>
      <w:r w:rsidR="00A511CA">
        <w:rPr>
          <w:rFonts w:ascii="Times New Roman" w:hAnsi="Times New Roman" w:cs="Times New Roman"/>
          <w:szCs w:val="24"/>
        </w:rPr>
        <w:t>#1</w:t>
      </w:r>
      <w:r>
        <w:rPr>
          <w:rFonts w:ascii="Times New Roman" w:hAnsi="Times New Roman" w:cs="Times New Roman"/>
          <w:szCs w:val="24"/>
        </w:rPr>
        <w:t xml:space="preserve"> </w:t>
      </w:r>
      <w:r w:rsidR="00170109" w:rsidRPr="00E66102">
        <w:rPr>
          <w:rFonts w:ascii="Times New Roman" w:hAnsi="Times New Roman" w:cs="Times New Roman"/>
          <w:szCs w:val="24"/>
          <w:u w:val="single"/>
        </w:rPr>
        <w:t>DevOps</w:t>
      </w:r>
      <w:r w:rsidR="00B119AA" w:rsidRPr="00E66102">
        <w:rPr>
          <w:rFonts w:ascii="Times New Roman" w:hAnsi="Times New Roman" w:cs="Times New Roman"/>
          <w:szCs w:val="24"/>
          <w:u w:val="single"/>
        </w:rPr>
        <w:t xml:space="preserve"> </w:t>
      </w:r>
      <w:r w:rsidR="00624C67" w:rsidRPr="00E66102">
        <w:rPr>
          <w:rFonts w:ascii="Times New Roman" w:hAnsi="Times New Roman" w:cs="Times New Roman"/>
          <w:szCs w:val="24"/>
          <w:u w:val="single"/>
        </w:rPr>
        <w:t>engineer</w:t>
      </w:r>
      <w:r w:rsidR="00624C67" w:rsidRPr="009C0C7D">
        <w:rPr>
          <w:rFonts w:ascii="Times New Roman" w:hAnsi="Times New Roman" w:cs="Times New Roman"/>
          <w:szCs w:val="24"/>
        </w:rPr>
        <w:t> | </w:t>
      </w:r>
      <w:r w:rsidR="00B119AA" w:rsidRPr="00E66102">
        <w:rPr>
          <w:rFonts w:ascii="Times New Roman" w:hAnsi="Times New Roman" w:cs="Times New Roman"/>
          <w:szCs w:val="24"/>
          <w:u w:val="single"/>
        </w:rPr>
        <w:t>gALAXe sOLUTIONS</w:t>
      </w:r>
      <w:r w:rsidR="00DC6AD3">
        <w:rPr>
          <w:rFonts w:ascii="Times New Roman" w:hAnsi="Times New Roman" w:cs="Times New Roman"/>
          <w:szCs w:val="24"/>
        </w:rPr>
        <w:t xml:space="preserve"> </w:t>
      </w:r>
      <w:r w:rsidR="00624C67" w:rsidRPr="009C0C7D">
        <w:rPr>
          <w:rFonts w:ascii="Times New Roman" w:hAnsi="Times New Roman" w:cs="Times New Roman"/>
          <w:szCs w:val="24"/>
        </w:rPr>
        <w:t>|</w:t>
      </w:r>
      <w:r w:rsidR="00E66102">
        <w:rPr>
          <w:rFonts w:ascii="Times New Roman" w:hAnsi="Times New Roman" w:cs="Times New Roman"/>
          <w:szCs w:val="24"/>
        </w:rPr>
        <w:t xml:space="preserve"> </w:t>
      </w:r>
      <w:r w:rsidR="00173452">
        <w:rPr>
          <w:rFonts w:ascii="Times New Roman" w:hAnsi="Times New Roman" w:cs="Times New Roman"/>
          <w:szCs w:val="24"/>
          <w:u w:val="single"/>
        </w:rPr>
        <w:t>OCT</w:t>
      </w:r>
      <w:r w:rsidR="00C75748" w:rsidRPr="00E66102">
        <w:rPr>
          <w:rFonts w:ascii="Times New Roman" w:hAnsi="Times New Roman" w:cs="Times New Roman"/>
          <w:szCs w:val="24"/>
          <w:u w:val="single"/>
        </w:rPr>
        <w:t xml:space="preserve"> 2015 – </w:t>
      </w:r>
      <w:r w:rsidR="00BF4530">
        <w:rPr>
          <w:rFonts w:ascii="Times New Roman" w:hAnsi="Times New Roman" w:cs="Times New Roman"/>
          <w:szCs w:val="24"/>
          <w:u w:val="single"/>
        </w:rPr>
        <w:t>DEC</w:t>
      </w:r>
      <w:r w:rsidR="00C75748" w:rsidRPr="00E66102">
        <w:rPr>
          <w:rFonts w:ascii="Times New Roman" w:hAnsi="Times New Roman" w:cs="Times New Roman"/>
          <w:szCs w:val="24"/>
          <w:u w:val="single"/>
        </w:rPr>
        <w:t xml:space="preserve"> 2017</w:t>
      </w:r>
    </w:p>
    <w:p w:rsidR="000D0CEC" w:rsidRDefault="000D0CEC" w:rsidP="000D0CEC">
      <w:pPr>
        <w:spacing w:after="0"/>
        <w:ind w:firstLine="360"/>
        <w:rPr>
          <w:b/>
          <w:color w:val="2A7B88" w:themeColor="accent1" w:themeShade="BF"/>
          <w:sz w:val="24"/>
        </w:rPr>
      </w:pPr>
    </w:p>
    <w:p w:rsidR="000D0CEC" w:rsidRPr="000D0CEC" w:rsidRDefault="000D0CEC" w:rsidP="000D0CEC">
      <w:pPr>
        <w:spacing w:after="0"/>
        <w:ind w:firstLine="360"/>
        <w:rPr>
          <w:b/>
        </w:rPr>
      </w:pPr>
      <w:r w:rsidRPr="000D0CEC">
        <w:rPr>
          <w:b/>
          <w:color w:val="2A7B88" w:themeColor="accent1" w:themeShade="BF"/>
          <w:sz w:val="24"/>
        </w:rPr>
        <w:t>Roles &amp; Responsibilities</w:t>
      </w:r>
    </w:p>
    <w:p w:rsidR="00735647" w:rsidRDefault="00735647" w:rsidP="000D0CEC">
      <w:pPr>
        <w:pStyle w:val="ListBullet"/>
        <w:numPr>
          <w:ilvl w:val="0"/>
          <w:numId w:val="0"/>
        </w:numPr>
        <w:spacing w:after="0" w:line="240" w:lineRule="auto"/>
        <w:ind w:left="806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</w:p>
    <w:p w:rsidR="00505BD4" w:rsidRPr="00C62A28" w:rsidRDefault="00505BD4" w:rsidP="00505BD4">
      <w:pPr>
        <w:pStyle w:val="ListBullet"/>
        <w:numPr>
          <w:ilvl w:val="0"/>
          <w:numId w:val="38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proofErr w:type="gramStart"/>
      <w:r w:rsidRPr="00C62A28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Maintenance of source code in GIT.</w:t>
      </w:r>
      <w:proofErr w:type="gramEnd"/>
      <w:r w:rsidRPr="00C62A28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Extensive experience in using Version control systems includes GIT and GITHUB. </w:t>
      </w:r>
    </w:p>
    <w:p w:rsidR="00505BD4" w:rsidRPr="00C62A28" w:rsidRDefault="00505BD4" w:rsidP="00505BD4">
      <w:pPr>
        <w:pStyle w:val="ListBullet"/>
        <w:numPr>
          <w:ilvl w:val="0"/>
          <w:numId w:val="38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proofErr w:type="gramStart"/>
      <w:r w:rsidRPr="00C62A28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Responsible for continuous integration and con</w:t>
      </w:r>
      <w:r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tinuous delivery using Jenkins.</w:t>
      </w:r>
      <w:proofErr w:type="gramEnd"/>
    </w:p>
    <w:p w:rsidR="00505BD4" w:rsidRPr="00C62A28" w:rsidRDefault="00505BD4" w:rsidP="00505BD4">
      <w:pPr>
        <w:pStyle w:val="ListBullet"/>
        <w:numPr>
          <w:ilvl w:val="0"/>
          <w:numId w:val="38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proofErr w:type="gramStart"/>
      <w:r w:rsidRPr="00C62A28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Automate</w:t>
      </w:r>
      <w:r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d</w:t>
      </w:r>
      <w:r w:rsidRPr="00C62A28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Continuous Build and Deploy Scripts for Jenkins Continuous Integration tools.</w:t>
      </w:r>
      <w:proofErr w:type="gramEnd"/>
      <w:r w:rsidRPr="00C62A28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 </w:t>
      </w:r>
    </w:p>
    <w:p w:rsidR="00505BD4" w:rsidRDefault="00505BD4" w:rsidP="00505BD4">
      <w:pPr>
        <w:pStyle w:val="ListBullet"/>
        <w:numPr>
          <w:ilvl w:val="0"/>
          <w:numId w:val="38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Implementation of pipelines as code using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JenkinsFile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.</w:t>
      </w:r>
      <w:proofErr w:type="gramEnd"/>
    </w:p>
    <w:p w:rsidR="00FC2206" w:rsidRDefault="00FC2206" w:rsidP="00505BD4">
      <w:pPr>
        <w:pStyle w:val="ListBullet"/>
        <w:numPr>
          <w:ilvl w:val="0"/>
          <w:numId w:val="38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Creation of Jobs, managing slaves, Job scheduling and working with plugins.</w:t>
      </w:r>
      <w:proofErr w:type="gramEnd"/>
    </w:p>
    <w:p w:rsidR="00C74C65" w:rsidRPr="00E34501" w:rsidRDefault="00C74C65" w:rsidP="00C74C65">
      <w:pPr>
        <w:pStyle w:val="ListBullet"/>
        <w:numPr>
          <w:ilvl w:val="0"/>
          <w:numId w:val="38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Automated CI/CD pipeline using Continuous Integration tool Jenkins.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505BD4" w:rsidRPr="00C62A28" w:rsidRDefault="00505BD4" w:rsidP="00505BD4">
      <w:pPr>
        <w:pStyle w:val="ListBullet"/>
        <w:numPr>
          <w:ilvl w:val="0"/>
          <w:numId w:val="38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proofErr w:type="gramStart"/>
      <w:r w:rsidRPr="00C62A28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Experience with </w:t>
      </w:r>
      <w:r w:rsidRPr="00EA3800">
        <w:rPr>
          <w:rFonts w:ascii="Times New Roman" w:hAnsi="Times New Roman" w:cs="Times New Roman"/>
          <w:noProof/>
          <w:color w:val="auto"/>
          <w:sz w:val="24"/>
          <w:szCs w:val="24"/>
          <w:shd w:val="clear" w:color="auto" w:fill="FFFFFF"/>
        </w:rPr>
        <w:t>container</w:t>
      </w:r>
      <w:r>
        <w:rPr>
          <w:rFonts w:ascii="Times New Roman" w:hAnsi="Times New Roman" w:cs="Times New Roman"/>
          <w:noProof/>
          <w:color w:val="auto"/>
          <w:sz w:val="24"/>
          <w:szCs w:val="24"/>
          <w:shd w:val="clear" w:color="auto" w:fill="FFFFFF"/>
        </w:rPr>
        <w:t>-</w:t>
      </w:r>
      <w:r w:rsidRPr="00EA3800">
        <w:rPr>
          <w:rFonts w:ascii="Times New Roman" w:hAnsi="Times New Roman" w:cs="Times New Roman"/>
          <w:noProof/>
          <w:color w:val="auto"/>
          <w:sz w:val="24"/>
          <w:szCs w:val="24"/>
          <w:shd w:val="clear" w:color="auto" w:fill="FFFFFF"/>
        </w:rPr>
        <w:t>based</w:t>
      </w:r>
      <w:r w:rsidRPr="00C62A28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deployments using Docker, working with Docker images, Docker HUB and Docker registries.</w:t>
      </w:r>
      <w:proofErr w:type="gramEnd"/>
      <w:r w:rsidRPr="00C62A28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 </w:t>
      </w:r>
    </w:p>
    <w:p w:rsidR="00505BD4" w:rsidRPr="00C62A28" w:rsidRDefault="00505BD4" w:rsidP="004561EC">
      <w:pPr>
        <w:pStyle w:val="ListBullet"/>
        <w:numPr>
          <w:ilvl w:val="0"/>
          <w:numId w:val="38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proofErr w:type="gramStart"/>
      <w:r w:rsidRPr="00C62A28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Worked on creating Docker containers and Docker </w:t>
      </w:r>
      <w:r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images </w:t>
      </w:r>
      <w:r w:rsidRPr="00C62A28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for managing the application </w:t>
      </w:r>
      <w:r w:rsidRPr="00EA3800">
        <w:rPr>
          <w:rFonts w:ascii="Times New Roman" w:hAnsi="Times New Roman" w:cs="Times New Roman"/>
          <w:noProof/>
          <w:color w:val="auto"/>
          <w:sz w:val="24"/>
          <w:szCs w:val="24"/>
          <w:shd w:val="clear" w:color="auto" w:fill="FFFFFF"/>
        </w:rPr>
        <w:t>lifecycle</w:t>
      </w:r>
      <w:r w:rsidRPr="00C62A28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.</w:t>
      </w:r>
      <w:proofErr w:type="gramEnd"/>
      <w:r w:rsidRPr="00C62A28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 </w:t>
      </w:r>
    </w:p>
    <w:p w:rsidR="00624C67" w:rsidRPr="00C62A28" w:rsidRDefault="00624C67" w:rsidP="000D0CEC">
      <w:pPr>
        <w:pStyle w:val="ListBullet"/>
        <w:numPr>
          <w:ilvl w:val="0"/>
          <w:numId w:val="38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proofErr w:type="gramStart"/>
      <w:r w:rsidRPr="00C62A28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Involved in designing and deploying multiple applications using </w:t>
      </w:r>
      <w:r w:rsidR="00505BD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the</w:t>
      </w:r>
      <w:r w:rsidR="00527EDE">
        <w:rPr>
          <w:rStyle w:val="apple-converted-space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AWS</w:t>
      </w:r>
      <w:r w:rsidR="006406D9">
        <w:rPr>
          <w:rStyle w:val="apple-converted-space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r w:rsidRPr="00C62A28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cloud infrastructure focusing on hig</w:t>
      </w:r>
      <w:r w:rsidR="00E6610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h availability </w:t>
      </w:r>
      <w:r w:rsidRPr="00C62A28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and auto-scaling of the instances.</w:t>
      </w:r>
      <w:proofErr w:type="gramEnd"/>
    </w:p>
    <w:p w:rsidR="00624C67" w:rsidRPr="00C62A28" w:rsidRDefault="00624C67" w:rsidP="000D0CEC">
      <w:pPr>
        <w:pStyle w:val="ListBullet"/>
        <w:numPr>
          <w:ilvl w:val="0"/>
          <w:numId w:val="38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C62A28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Maintained the user accounts IAM Ro</w:t>
      </w:r>
      <w:r w:rsidR="00E6610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les and setting up</w:t>
      </w:r>
      <w:r w:rsidRPr="00C62A28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VPC, SES, SQS and SNS services in</w:t>
      </w:r>
      <w:r w:rsidR="00527EDE">
        <w:rPr>
          <w:rStyle w:val="apple-converted-space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AWS</w:t>
      </w:r>
      <w:r w:rsidR="006406D9">
        <w:rPr>
          <w:rStyle w:val="apple-converted-space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r w:rsidRPr="00C62A28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cloud. </w:t>
      </w:r>
    </w:p>
    <w:p w:rsidR="00624C67" w:rsidRPr="00C62A28" w:rsidRDefault="00624C67" w:rsidP="000D0CEC">
      <w:pPr>
        <w:pStyle w:val="ListBullet"/>
        <w:numPr>
          <w:ilvl w:val="0"/>
          <w:numId w:val="38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proofErr w:type="gramStart"/>
      <w:r w:rsidRPr="00C62A28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Managed</w:t>
      </w:r>
      <w:r w:rsidR="00527EDE">
        <w:rPr>
          <w:rStyle w:val="apple-converted-space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AWS</w:t>
      </w:r>
      <w:r w:rsidR="006406D9">
        <w:rPr>
          <w:rStyle w:val="apple-converted-space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r w:rsidRPr="00C62A28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EC2 instances utilizing Auto Scaling, Elastic Load Balancing for our QA and UAT environments as well as infrast</w:t>
      </w:r>
      <w:r w:rsidR="006406D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ructure servers</w:t>
      </w:r>
      <w:r w:rsidR="00505BD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.</w:t>
      </w:r>
      <w:proofErr w:type="gramEnd"/>
      <w:r w:rsidRPr="00C62A28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 </w:t>
      </w:r>
    </w:p>
    <w:p w:rsidR="00624C67" w:rsidRPr="00C62A28" w:rsidRDefault="00E66102" w:rsidP="000D0CEC">
      <w:pPr>
        <w:pStyle w:val="ListBullet"/>
        <w:numPr>
          <w:ilvl w:val="0"/>
          <w:numId w:val="38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Involved in </w:t>
      </w:r>
      <w:r w:rsidR="00624C67" w:rsidRPr="00C62A28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Monitoring of EC2 instances using </w:t>
      </w:r>
      <w:r w:rsidR="009F3B3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Nagios</w:t>
      </w:r>
      <w:r w:rsidR="00624C67" w:rsidRPr="00C62A28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.</w:t>
      </w:r>
      <w:proofErr w:type="gramEnd"/>
      <w:r w:rsidR="00624C67" w:rsidRPr="00C62A28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 </w:t>
      </w:r>
    </w:p>
    <w:p w:rsidR="00624C67" w:rsidRPr="00C62A28" w:rsidRDefault="00624C67" w:rsidP="000D0CEC">
      <w:pPr>
        <w:pStyle w:val="ListBullet"/>
        <w:numPr>
          <w:ilvl w:val="0"/>
          <w:numId w:val="38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C62A28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Defined branching, labeling, and merge strategies for all applications in Git. </w:t>
      </w:r>
    </w:p>
    <w:p w:rsidR="00247608" w:rsidRDefault="00247608" w:rsidP="00BE2572">
      <w:pPr>
        <w:pStyle w:val="Heading1"/>
      </w:pPr>
    </w:p>
    <w:p w:rsidR="00BE2572" w:rsidRDefault="00312F2B" w:rsidP="00BE2572">
      <w:pPr>
        <w:pStyle w:val="Heading1"/>
      </w:pPr>
      <w:sdt>
        <w:sdtPr>
          <w:alias w:val="Education:"/>
          <w:tag w:val="Education:"/>
          <w:id w:val="807127995"/>
          <w:placeholder>
            <w:docPart w:val="D49922B01E994ACB8020AA29618EAA3B"/>
          </w:placeholder>
          <w:temporary/>
          <w:showingPlcHdr/>
        </w:sdtPr>
        <w:sdtEndPr/>
        <w:sdtContent>
          <w:r w:rsidR="00BE2572">
            <w:t>Education</w:t>
          </w:r>
        </w:sdtContent>
      </w:sdt>
    </w:p>
    <w:p w:rsidR="00BE2572" w:rsidRPr="009C0C7D" w:rsidRDefault="00BE2572" w:rsidP="00BE2572">
      <w:pPr>
        <w:pStyle w:val="Heading2"/>
        <w:rPr>
          <w:rFonts w:ascii="Times New Roman" w:hAnsi="Times New Roman" w:cs="Times New Roman"/>
        </w:rPr>
      </w:pPr>
      <w:r w:rsidRPr="009C0C7D">
        <w:rPr>
          <w:rFonts w:ascii="Times New Roman" w:hAnsi="Times New Roman" w:cs="Times New Roman"/>
        </w:rPr>
        <w:t xml:space="preserve">Bachelor of </w:t>
      </w:r>
      <w:r w:rsidR="009D30C2">
        <w:rPr>
          <w:rFonts w:ascii="Times New Roman" w:hAnsi="Times New Roman" w:cs="Times New Roman"/>
        </w:rPr>
        <w:t xml:space="preserve">TECHNOLOGY - </w:t>
      </w:r>
      <w:r w:rsidRPr="009C0C7D">
        <w:rPr>
          <w:rFonts w:ascii="Times New Roman" w:hAnsi="Times New Roman" w:cs="Times New Roman"/>
        </w:rPr>
        <w:t>Computer Science</w:t>
      </w:r>
    </w:p>
    <w:p w:rsidR="00B047DB" w:rsidRDefault="009D30C2" w:rsidP="009D30C2">
      <w:pPr>
        <w:pStyle w:val="Heading2"/>
        <w:spacing w:before="120" w:after="120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jnt</w:t>
      </w:r>
      <w:r w:rsidR="00BE2572" w:rsidRPr="009C0C7D">
        <w:rPr>
          <w:rFonts w:ascii="Times New Roman" w:hAnsi="Times New Roman" w:cs="Times New Roman"/>
          <w:b w:val="0"/>
        </w:rPr>
        <w:t>U</w:t>
      </w:r>
      <w:r>
        <w:rPr>
          <w:rFonts w:ascii="Times New Roman" w:hAnsi="Times New Roman" w:cs="Times New Roman"/>
          <w:b w:val="0"/>
        </w:rPr>
        <w:t>, Ananthapur</w:t>
      </w:r>
    </w:p>
    <w:p w:rsidR="009D30C2" w:rsidRPr="009D30C2" w:rsidRDefault="009D30C2" w:rsidP="009D30C2"/>
    <w:p w:rsidR="00624C67" w:rsidRDefault="00624C67" w:rsidP="00624C67">
      <w:pPr>
        <w:pStyle w:val="ListBullet"/>
        <w:numPr>
          <w:ilvl w:val="0"/>
          <w:numId w:val="0"/>
        </w:numPr>
        <w:ind w:left="648" w:hanging="216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sectPr w:rsidR="00624C67" w:rsidSect="00A66BC0">
      <w:pgSz w:w="12240" w:h="15840"/>
      <w:pgMar w:top="720" w:right="1152" w:bottom="900" w:left="1152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2F2B" w:rsidRDefault="00312F2B">
      <w:pPr>
        <w:spacing w:after="0"/>
      </w:pPr>
      <w:r>
        <w:separator/>
      </w:r>
    </w:p>
  </w:endnote>
  <w:endnote w:type="continuationSeparator" w:id="0">
    <w:p w:rsidR="00312F2B" w:rsidRDefault="00312F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2F2B" w:rsidRDefault="00312F2B">
      <w:pPr>
        <w:spacing w:after="0"/>
      </w:pPr>
      <w:r>
        <w:separator/>
      </w:r>
    </w:p>
  </w:footnote>
  <w:footnote w:type="continuationSeparator" w:id="0">
    <w:p w:rsidR="00312F2B" w:rsidRDefault="00312F2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5345A74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A034AD0"/>
    <w:multiLevelType w:val="multilevel"/>
    <w:tmpl w:val="0644B440"/>
    <w:lvl w:ilvl="0">
      <w:start w:val="1"/>
      <w:numFmt w:val="bullet"/>
      <w:pStyle w:val="ListBullet"/>
      <w:lvlText w:val=""/>
      <w:lvlJc w:val="left"/>
      <w:pPr>
        <w:tabs>
          <w:tab w:val="num" w:pos="648"/>
        </w:tabs>
        <w:ind w:left="648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512"/>
        </w:tabs>
        <w:ind w:left="1512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944"/>
        </w:tabs>
        <w:ind w:left="1944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376"/>
        </w:tabs>
        <w:ind w:left="2376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808"/>
        </w:tabs>
        <w:ind w:left="2808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672"/>
        </w:tabs>
        <w:ind w:left="3672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4104"/>
        </w:tabs>
        <w:ind w:left="4104" w:hanging="216"/>
      </w:pPr>
      <w:rPr>
        <w:rFonts w:ascii="Wingdings" w:hAnsi="Wingdings" w:hint="default"/>
      </w:rPr>
    </w:lvl>
  </w:abstractNum>
  <w:abstractNum w:abstractNumId="12">
    <w:nsid w:val="0AC67C67"/>
    <w:multiLevelType w:val="multilevel"/>
    <w:tmpl w:val="AB16F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193F4896"/>
    <w:multiLevelType w:val="multilevel"/>
    <w:tmpl w:val="D00E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B984B84"/>
    <w:multiLevelType w:val="multilevel"/>
    <w:tmpl w:val="A37C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4020C54"/>
    <w:multiLevelType w:val="hybridMultilevel"/>
    <w:tmpl w:val="3BD81BD4"/>
    <w:lvl w:ilvl="0" w:tplc="EDD6DD7A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471B85"/>
    <w:multiLevelType w:val="hybridMultilevel"/>
    <w:tmpl w:val="6730F364"/>
    <w:lvl w:ilvl="0" w:tplc="AB26542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CE1AC7"/>
    <w:multiLevelType w:val="multilevel"/>
    <w:tmpl w:val="0E423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A3A7BAB"/>
    <w:multiLevelType w:val="hybridMultilevel"/>
    <w:tmpl w:val="F5D6B1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CE94C46"/>
    <w:multiLevelType w:val="hybridMultilevel"/>
    <w:tmpl w:val="C46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>
    <w:nsid w:val="56523D80"/>
    <w:multiLevelType w:val="multilevel"/>
    <w:tmpl w:val="22AED7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1EE2483"/>
    <w:multiLevelType w:val="hybridMultilevel"/>
    <w:tmpl w:val="7FD8F06A"/>
    <w:lvl w:ilvl="0" w:tplc="AAE23AB6">
      <w:start w:val="1"/>
      <w:numFmt w:val="bullet"/>
      <w:lvlText w:val=""/>
      <w:lvlJc w:val="left"/>
      <w:pPr>
        <w:ind w:left="720" w:hanging="360"/>
      </w:pPr>
      <w:rPr>
        <w:rFonts w:ascii="Wingdings" w:hAnsi="Wingdings" w:cs="Times New Roman" w:hint="default"/>
        <w:color w:val="333333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D229B7"/>
    <w:multiLevelType w:val="hybridMultilevel"/>
    <w:tmpl w:val="171A92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0110CB"/>
    <w:multiLevelType w:val="multilevel"/>
    <w:tmpl w:val="22AED7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31">
    <w:nsid w:val="6F1013A1"/>
    <w:multiLevelType w:val="multilevel"/>
    <w:tmpl w:val="22AED7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>
    <w:nsid w:val="72B73614"/>
    <w:multiLevelType w:val="hybridMultilevel"/>
    <w:tmpl w:val="E886EF9E"/>
    <w:lvl w:ilvl="0" w:tplc="EE0861E4">
      <w:start w:val="1"/>
      <w:numFmt w:val="bullet"/>
      <w:lvlText w:val=""/>
      <w:lvlJc w:val="left"/>
      <w:pPr>
        <w:ind w:left="81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4">
    <w:nsid w:val="77681D8B"/>
    <w:multiLevelType w:val="hybridMultilevel"/>
    <w:tmpl w:val="5DE20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8"/>
  </w:num>
  <w:num w:numId="15">
    <w:abstractNumId w:val="24"/>
  </w:num>
  <w:num w:numId="16">
    <w:abstractNumId w:val="13"/>
  </w:num>
  <w:num w:numId="17">
    <w:abstractNumId w:val="22"/>
  </w:num>
  <w:num w:numId="18">
    <w:abstractNumId w:val="10"/>
  </w:num>
  <w:num w:numId="19">
    <w:abstractNumId w:val="32"/>
  </w:num>
  <w:num w:numId="20">
    <w:abstractNumId w:val="25"/>
  </w:num>
  <w:num w:numId="21">
    <w:abstractNumId w:val="11"/>
  </w:num>
  <w:num w:numId="22">
    <w:abstractNumId w:val="19"/>
  </w:num>
  <w:num w:numId="23">
    <w:abstractNumId w:val="30"/>
  </w:num>
  <w:num w:numId="24">
    <w:abstractNumId w:val="20"/>
  </w:num>
  <w:num w:numId="25">
    <w:abstractNumId w:val="15"/>
  </w:num>
  <w:num w:numId="26">
    <w:abstractNumId w:val="21"/>
  </w:num>
  <w:num w:numId="27">
    <w:abstractNumId w:val="16"/>
  </w:num>
  <w:num w:numId="28">
    <w:abstractNumId w:val="33"/>
  </w:num>
  <w:num w:numId="29">
    <w:abstractNumId w:val="27"/>
  </w:num>
  <w:num w:numId="30">
    <w:abstractNumId w:val="17"/>
  </w:num>
  <w:num w:numId="31">
    <w:abstractNumId w:val="28"/>
  </w:num>
  <w:num w:numId="32">
    <w:abstractNumId w:val="14"/>
  </w:num>
  <w:num w:numId="33">
    <w:abstractNumId w:val="34"/>
  </w:num>
  <w:num w:numId="34">
    <w:abstractNumId w:val="12"/>
  </w:num>
  <w:num w:numId="35">
    <w:abstractNumId w:val="23"/>
  </w:num>
  <w:num w:numId="36">
    <w:abstractNumId w:val="26"/>
  </w:num>
  <w:num w:numId="37">
    <w:abstractNumId w:val="29"/>
  </w:num>
  <w:num w:numId="3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attachedTemplate r:id="rId1"/>
  <w:documentProtection w:edit="readOnly"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YztDSzNDM3NTE2sLRQ0lEKTi0uzszPAykwrQUA4m/EvSwAAAA="/>
  </w:docVars>
  <w:rsids>
    <w:rsidRoot w:val="00DB5C12"/>
    <w:rsid w:val="00002D2F"/>
    <w:rsid w:val="00053FFF"/>
    <w:rsid w:val="00076180"/>
    <w:rsid w:val="00080248"/>
    <w:rsid w:val="000908B4"/>
    <w:rsid w:val="000A4F59"/>
    <w:rsid w:val="000A6D5D"/>
    <w:rsid w:val="000D0CEC"/>
    <w:rsid w:val="0011621F"/>
    <w:rsid w:val="00137C45"/>
    <w:rsid w:val="00141A4C"/>
    <w:rsid w:val="00170109"/>
    <w:rsid w:val="00173452"/>
    <w:rsid w:val="001760CF"/>
    <w:rsid w:val="00180F75"/>
    <w:rsid w:val="00184E41"/>
    <w:rsid w:val="001A0813"/>
    <w:rsid w:val="001A0B8B"/>
    <w:rsid w:val="001A2609"/>
    <w:rsid w:val="001B29CF"/>
    <w:rsid w:val="001C6762"/>
    <w:rsid w:val="001D192D"/>
    <w:rsid w:val="00203FC5"/>
    <w:rsid w:val="002168E5"/>
    <w:rsid w:val="00216FE8"/>
    <w:rsid w:val="00217D87"/>
    <w:rsid w:val="00247608"/>
    <w:rsid w:val="002642C2"/>
    <w:rsid w:val="0028220F"/>
    <w:rsid w:val="002844FD"/>
    <w:rsid w:val="00290CC6"/>
    <w:rsid w:val="002E5997"/>
    <w:rsid w:val="002F49BB"/>
    <w:rsid w:val="002F73E4"/>
    <w:rsid w:val="00312F2B"/>
    <w:rsid w:val="0031441F"/>
    <w:rsid w:val="00322B5E"/>
    <w:rsid w:val="003550D5"/>
    <w:rsid w:val="003569FE"/>
    <w:rsid w:val="00356C14"/>
    <w:rsid w:val="00371AD2"/>
    <w:rsid w:val="003A2A2A"/>
    <w:rsid w:val="003A62D2"/>
    <w:rsid w:val="003C4DBB"/>
    <w:rsid w:val="00402D87"/>
    <w:rsid w:val="00420241"/>
    <w:rsid w:val="004561EC"/>
    <w:rsid w:val="0046422D"/>
    <w:rsid w:val="00465CBD"/>
    <w:rsid w:val="004C231F"/>
    <w:rsid w:val="004C3F9B"/>
    <w:rsid w:val="004D7BB6"/>
    <w:rsid w:val="00504AFF"/>
    <w:rsid w:val="00505BD4"/>
    <w:rsid w:val="0051489C"/>
    <w:rsid w:val="00527EDE"/>
    <w:rsid w:val="00550E15"/>
    <w:rsid w:val="00585245"/>
    <w:rsid w:val="00595D5A"/>
    <w:rsid w:val="005978A6"/>
    <w:rsid w:val="005A2AD6"/>
    <w:rsid w:val="005B4E3E"/>
    <w:rsid w:val="005C5F4D"/>
    <w:rsid w:val="005D329F"/>
    <w:rsid w:val="005F1B60"/>
    <w:rsid w:val="005F31A1"/>
    <w:rsid w:val="005F58A3"/>
    <w:rsid w:val="00614CC1"/>
    <w:rsid w:val="00615661"/>
    <w:rsid w:val="00617B26"/>
    <w:rsid w:val="00624C67"/>
    <w:rsid w:val="006270A9"/>
    <w:rsid w:val="006406D9"/>
    <w:rsid w:val="00675956"/>
    <w:rsid w:val="00681034"/>
    <w:rsid w:val="006935D7"/>
    <w:rsid w:val="00696BE0"/>
    <w:rsid w:val="006A298E"/>
    <w:rsid w:val="006A7687"/>
    <w:rsid w:val="006D3C27"/>
    <w:rsid w:val="006D6B3E"/>
    <w:rsid w:val="006E565B"/>
    <w:rsid w:val="006F4026"/>
    <w:rsid w:val="00735647"/>
    <w:rsid w:val="00763506"/>
    <w:rsid w:val="00791A06"/>
    <w:rsid w:val="007E45F4"/>
    <w:rsid w:val="007E5531"/>
    <w:rsid w:val="00816216"/>
    <w:rsid w:val="00825768"/>
    <w:rsid w:val="008272A5"/>
    <w:rsid w:val="00840A18"/>
    <w:rsid w:val="0087734B"/>
    <w:rsid w:val="008853FF"/>
    <w:rsid w:val="0089267A"/>
    <w:rsid w:val="008B29BD"/>
    <w:rsid w:val="008E51D6"/>
    <w:rsid w:val="00931478"/>
    <w:rsid w:val="00932688"/>
    <w:rsid w:val="00957D35"/>
    <w:rsid w:val="00965A6D"/>
    <w:rsid w:val="00965FBB"/>
    <w:rsid w:val="009739EA"/>
    <w:rsid w:val="00986D57"/>
    <w:rsid w:val="00991B03"/>
    <w:rsid w:val="009B0951"/>
    <w:rsid w:val="009C046C"/>
    <w:rsid w:val="009C0C7D"/>
    <w:rsid w:val="009D0A86"/>
    <w:rsid w:val="009D30C2"/>
    <w:rsid w:val="009D5933"/>
    <w:rsid w:val="009E26B2"/>
    <w:rsid w:val="009E5474"/>
    <w:rsid w:val="009F3B32"/>
    <w:rsid w:val="00A06F04"/>
    <w:rsid w:val="00A072E3"/>
    <w:rsid w:val="00A31D7F"/>
    <w:rsid w:val="00A511CA"/>
    <w:rsid w:val="00A66BC0"/>
    <w:rsid w:val="00A7383F"/>
    <w:rsid w:val="00A87164"/>
    <w:rsid w:val="00AC414D"/>
    <w:rsid w:val="00AE0884"/>
    <w:rsid w:val="00B047DB"/>
    <w:rsid w:val="00B119AA"/>
    <w:rsid w:val="00B153FD"/>
    <w:rsid w:val="00B411F6"/>
    <w:rsid w:val="00B62516"/>
    <w:rsid w:val="00BC6934"/>
    <w:rsid w:val="00BD768D"/>
    <w:rsid w:val="00BE2572"/>
    <w:rsid w:val="00BF115B"/>
    <w:rsid w:val="00BF4530"/>
    <w:rsid w:val="00C049A1"/>
    <w:rsid w:val="00C425D1"/>
    <w:rsid w:val="00C473B0"/>
    <w:rsid w:val="00C500FC"/>
    <w:rsid w:val="00C61F8E"/>
    <w:rsid w:val="00C62A28"/>
    <w:rsid w:val="00C74C65"/>
    <w:rsid w:val="00C75748"/>
    <w:rsid w:val="00C768EE"/>
    <w:rsid w:val="00C862A4"/>
    <w:rsid w:val="00CA61BD"/>
    <w:rsid w:val="00CA7990"/>
    <w:rsid w:val="00CB4CAF"/>
    <w:rsid w:val="00CC1AD6"/>
    <w:rsid w:val="00CE42FA"/>
    <w:rsid w:val="00D02030"/>
    <w:rsid w:val="00D04AF6"/>
    <w:rsid w:val="00D35B45"/>
    <w:rsid w:val="00D61342"/>
    <w:rsid w:val="00D7043E"/>
    <w:rsid w:val="00D83AC0"/>
    <w:rsid w:val="00DB5C12"/>
    <w:rsid w:val="00DC4592"/>
    <w:rsid w:val="00DC6AD3"/>
    <w:rsid w:val="00DD171A"/>
    <w:rsid w:val="00DD745E"/>
    <w:rsid w:val="00DD7B49"/>
    <w:rsid w:val="00E1664F"/>
    <w:rsid w:val="00E21965"/>
    <w:rsid w:val="00E34501"/>
    <w:rsid w:val="00E5277F"/>
    <w:rsid w:val="00E62F04"/>
    <w:rsid w:val="00E66102"/>
    <w:rsid w:val="00E82E04"/>
    <w:rsid w:val="00E83E4B"/>
    <w:rsid w:val="00E878A8"/>
    <w:rsid w:val="00EA3800"/>
    <w:rsid w:val="00EA6D4A"/>
    <w:rsid w:val="00EC6A54"/>
    <w:rsid w:val="00EE058E"/>
    <w:rsid w:val="00F05F7F"/>
    <w:rsid w:val="00F31440"/>
    <w:rsid w:val="00F44B07"/>
    <w:rsid w:val="00F50414"/>
    <w:rsid w:val="00F72F30"/>
    <w:rsid w:val="00FA0E69"/>
    <w:rsid w:val="00FC2206"/>
    <w:rsid w:val="00FD3013"/>
    <w:rsid w:val="00FE6986"/>
    <w:rsid w:val="00FF64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semiHidden="0" w:uiPriority="11" w:unhideWhenUsed="0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36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C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2E04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82E04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2E04"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sid w:val="00E82E04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82E04"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82E04"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82E04"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C12"/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character" w:customStyle="1" w:styleId="apple-converted-space">
    <w:name w:val="apple-converted-space"/>
    <w:basedOn w:val="DefaultParagraphFont"/>
    <w:rsid w:val="002168E5"/>
  </w:style>
  <w:style w:type="character" w:customStyle="1" w:styleId="hl">
    <w:name w:val="hl"/>
    <w:basedOn w:val="DefaultParagraphFont"/>
    <w:rsid w:val="002168E5"/>
  </w:style>
  <w:style w:type="paragraph" w:styleId="ListParagraph">
    <w:name w:val="List Paragraph"/>
    <w:basedOn w:val="Normal"/>
    <w:uiPriority w:val="34"/>
    <w:qFormat/>
    <w:rsid w:val="00932688"/>
    <w:pPr>
      <w:spacing w:after="160" w:line="259" w:lineRule="auto"/>
      <w:ind w:left="720"/>
      <w:contextualSpacing/>
    </w:pPr>
    <w:rPr>
      <w:rFonts w:eastAsiaTheme="minorHAnsi"/>
      <w:color w:val="auto"/>
      <w:lang w:eastAsia="en-US"/>
    </w:rPr>
  </w:style>
  <w:style w:type="table" w:styleId="TableGrid">
    <w:name w:val="Table Grid"/>
    <w:basedOn w:val="TableNormal"/>
    <w:uiPriority w:val="59"/>
    <w:rsid w:val="00B62516"/>
    <w:pPr>
      <w:spacing w:after="0"/>
    </w:pPr>
    <w:rPr>
      <w:rFonts w:ascii="Times New Roman" w:eastAsia="Calibri" w:hAnsi="Times New Roman" w:cs="Arial"/>
      <w:color w:val="auto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l">
    <w:name w:val="il"/>
    <w:basedOn w:val="DefaultParagraphFont"/>
    <w:rsid w:val="00DC4592"/>
  </w:style>
  <w:style w:type="paragraph" w:customStyle="1" w:styleId="Body">
    <w:name w:val="Body"/>
    <w:rsid w:val="00595D5A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eastAsia="en-US"/>
    </w:rPr>
  </w:style>
  <w:style w:type="table" w:customStyle="1" w:styleId="PlainTable1">
    <w:name w:val="Plain Table 1"/>
    <w:basedOn w:val="TableNormal"/>
    <w:uiPriority w:val="41"/>
    <w:rsid w:val="005D329F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TableNormal"/>
    <w:uiPriority w:val="40"/>
    <w:rsid w:val="00965FBB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semiHidden="0" w:uiPriority="11" w:unhideWhenUsed="0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36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C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2E04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82E04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2E04"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sid w:val="00E82E04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82E04"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82E04"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82E04"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C12"/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character" w:customStyle="1" w:styleId="apple-converted-space">
    <w:name w:val="apple-converted-space"/>
    <w:basedOn w:val="DefaultParagraphFont"/>
    <w:rsid w:val="002168E5"/>
  </w:style>
  <w:style w:type="character" w:customStyle="1" w:styleId="hl">
    <w:name w:val="hl"/>
    <w:basedOn w:val="DefaultParagraphFont"/>
    <w:rsid w:val="002168E5"/>
  </w:style>
  <w:style w:type="paragraph" w:styleId="ListParagraph">
    <w:name w:val="List Paragraph"/>
    <w:basedOn w:val="Normal"/>
    <w:uiPriority w:val="34"/>
    <w:qFormat/>
    <w:rsid w:val="00932688"/>
    <w:pPr>
      <w:spacing w:after="160" w:line="259" w:lineRule="auto"/>
      <w:ind w:left="720"/>
      <w:contextualSpacing/>
    </w:pPr>
    <w:rPr>
      <w:rFonts w:eastAsiaTheme="minorHAnsi"/>
      <w:color w:val="auto"/>
      <w:lang w:eastAsia="en-US"/>
    </w:rPr>
  </w:style>
  <w:style w:type="table" w:styleId="TableGrid">
    <w:name w:val="Table Grid"/>
    <w:basedOn w:val="TableNormal"/>
    <w:uiPriority w:val="59"/>
    <w:rsid w:val="00B62516"/>
    <w:pPr>
      <w:spacing w:after="0"/>
    </w:pPr>
    <w:rPr>
      <w:rFonts w:ascii="Times New Roman" w:eastAsia="Calibri" w:hAnsi="Times New Roman" w:cs="Arial"/>
      <w:color w:val="auto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l">
    <w:name w:val="il"/>
    <w:basedOn w:val="DefaultParagraphFont"/>
    <w:rsid w:val="00DC4592"/>
  </w:style>
  <w:style w:type="paragraph" w:customStyle="1" w:styleId="Body">
    <w:name w:val="Body"/>
    <w:rsid w:val="00595D5A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eastAsia="en-US"/>
    </w:rPr>
  </w:style>
  <w:style w:type="table" w:customStyle="1" w:styleId="PlainTable1">
    <w:name w:val="Plain Table 1"/>
    <w:basedOn w:val="TableNormal"/>
    <w:uiPriority w:val="41"/>
    <w:rsid w:val="005D329F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TableNormal"/>
    <w:uiPriority w:val="40"/>
    <w:rsid w:val="00965FBB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3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49922B01E994ACB8020AA29618EAA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19DFC-BBEC-4ECE-8344-12A2A9859186}"/>
      </w:docPartPr>
      <w:docPartBody>
        <w:p w:rsidR="00F846F3" w:rsidRDefault="001F5B75" w:rsidP="001F5B75">
          <w:pPr>
            <w:pStyle w:val="D49922B01E994ACB8020AA29618EAA3B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F5B75"/>
    <w:rsid w:val="00036A5F"/>
    <w:rsid w:val="00102C42"/>
    <w:rsid w:val="001F5B75"/>
    <w:rsid w:val="002B319E"/>
    <w:rsid w:val="002B7258"/>
    <w:rsid w:val="00343D99"/>
    <w:rsid w:val="003750ED"/>
    <w:rsid w:val="00424A0B"/>
    <w:rsid w:val="00430220"/>
    <w:rsid w:val="00510F03"/>
    <w:rsid w:val="0055663E"/>
    <w:rsid w:val="00557F19"/>
    <w:rsid w:val="005A723B"/>
    <w:rsid w:val="005F79DE"/>
    <w:rsid w:val="007810F7"/>
    <w:rsid w:val="00872CAE"/>
    <w:rsid w:val="009D717A"/>
    <w:rsid w:val="00A81BE5"/>
    <w:rsid w:val="00B35D80"/>
    <w:rsid w:val="00B8187A"/>
    <w:rsid w:val="00BC3CD5"/>
    <w:rsid w:val="00D147E6"/>
    <w:rsid w:val="00DD05B0"/>
    <w:rsid w:val="00E64399"/>
    <w:rsid w:val="00E80D50"/>
    <w:rsid w:val="00EB241B"/>
    <w:rsid w:val="00F02487"/>
    <w:rsid w:val="00F55153"/>
    <w:rsid w:val="00F846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1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E620B51FD0481D90C7553774512446">
    <w:name w:val="61E620B51FD0481D90C7553774512446"/>
    <w:rsid w:val="00F55153"/>
  </w:style>
  <w:style w:type="paragraph" w:customStyle="1" w:styleId="D362A38DF83A4A24A2E8BD317DAED902">
    <w:name w:val="D362A38DF83A4A24A2E8BD317DAED902"/>
    <w:rsid w:val="00F55153"/>
  </w:style>
  <w:style w:type="paragraph" w:customStyle="1" w:styleId="A53C939962CF4F71BC09F72034C75DE4">
    <w:name w:val="A53C939962CF4F71BC09F72034C75DE4"/>
    <w:rsid w:val="00F55153"/>
  </w:style>
  <w:style w:type="paragraph" w:customStyle="1" w:styleId="A0277702EC4A4B46AB82765E4B269C3E">
    <w:name w:val="A0277702EC4A4B46AB82765E4B269C3E"/>
    <w:rsid w:val="00F55153"/>
  </w:style>
  <w:style w:type="paragraph" w:customStyle="1" w:styleId="D9C48043429E45E1B344C71F06A9B547">
    <w:name w:val="D9C48043429E45E1B344C71F06A9B547"/>
    <w:rsid w:val="00F55153"/>
  </w:style>
  <w:style w:type="paragraph" w:customStyle="1" w:styleId="5E9405DF77914F0F953C9CED7F8DF6A2">
    <w:name w:val="5E9405DF77914F0F953C9CED7F8DF6A2"/>
    <w:rsid w:val="00F55153"/>
  </w:style>
  <w:style w:type="paragraph" w:customStyle="1" w:styleId="ED668D29148C4347BE6C9F9414CA3F58">
    <w:name w:val="ED668D29148C4347BE6C9F9414CA3F58"/>
    <w:rsid w:val="00F55153"/>
  </w:style>
  <w:style w:type="paragraph" w:customStyle="1" w:styleId="D1838B8B02D64181AF4CAD281C2DDAE0">
    <w:name w:val="D1838B8B02D64181AF4CAD281C2DDAE0"/>
    <w:rsid w:val="00F55153"/>
  </w:style>
  <w:style w:type="paragraph" w:customStyle="1" w:styleId="6058387CEFAB4EE69E37750338D9BE8E">
    <w:name w:val="6058387CEFAB4EE69E37750338D9BE8E"/>
    <w:rsid w:val="00F55153"/>
  </w:style>
  <w:style w:type="paragraph" w:customStyle="1" w:styleId="3F118F74EEE74F4BA3C58C56533F9CCA">
    <w:name w:val="3F118F74EEE74F4BA3C58C56533F9CCA"/>
    <w:rsid w:val="00F55153"/>
  </w:style>
  <w:style w:type="paragraph" w:customStyle="1" w:styleId="4590B42BEEFF48D6BFF1E5954AF6CEA5">
    <w:name w:val="4590B42BEEFF48D6BFF1E5954AF6CEA5"/>
    <w:rsid w:val="00F55153"/>
  </w:style>
  <w:style w:type="paragraph" w:customStyle="1" w:styleId="0C5E1870453445569820D4BCCF61B7C0">
    <w:name w:val="0C5E1870453445569820D4BCCF61B7C0"/>
    <w:rsid w:val="00F55153"/>
  </w:style>
  <w:style w:type="paragraph" w:customStyle="1" w:styleId="885C8819CE7441838FDEDD6012ABB99D">
    <w:name w:val="885C8819CE7441838FDEDD6012ABB99D"/>
    <w:rsid w:val="00F55153"/>
  </w:style>
  <w:style w:type="paragraph" w:customStyle="1" w:styleId="5E8A67A34E4844D0882D321379D71164">
    <w:name w:val="5E8A67A34E4844D0882D321379D71164"/>
    <w:rsid w:val="00F55153"/>
  </w:style>
  <w:style w:type="paragraph" w:customStyle="1" w:styleId="9711B2147F244645880C43CA3B8F8A6A">
    <w:name w:val="9711B2147F244645880C43CA3B8F8A6A"/>
    <w:rsid w:val="00F55153"/>
  </w:style>
  <w:style w:type="paragraph" w:customStyle="1" w:styleId="6E7CBC14896F48EDBAE0F7570CA1D4F1">
    <w:name w:val="6E7CBC14896F48EDBAE0F7570CA1D4F1"/>
    <w:rsid w:val="00F55153"/>
  </w:style>
  <w:style w:type="paragraph" w:customStyle="1" w:styleId="3EB7B5CDF4AA46C6871CA34ABABA4137">
    <w:name w:val="3EB7B5CDF4AA46C6871CA34ABABA4137"/>
    <w:rsid w:val="00F55153"/>
  </w:style>
  <w:style w:type="paragraph" w:customStyle="1" w:styleId="528ACA33150B4F99910DBFB5FC72A9DB">
    <w:name w:val="528ACA33150B4F99910DBFB5FC72A9DB"/>
    <w:rsid w:val="00F55153"/>
  </w:style>
  <w:style w:type="paragraph" w:customStyle="1" w:styleId="12ABE61709214FFE9489B6AA16F253AB">
    <w:name w:val="12ABE61709214FFE9489B6AA16F253AB"/>
    <w:rsid w:val="00F55153"/>
  </w:style>
  <w:style w:type="paragraph" w:customStyle="1" w:styleId="516D6BF8C4B64B9183FF27F336D4CA33">
    <w:name w:val="516D6BF8C4B64B9183FF27F336D4CA33"/>
    <w:rsid w:val="00F55153"/>
  </w:style>
  <w:style w:type="paragraph" w:customStyle="1" w:styleId="4FADB505E63D4AA5B03A215CB23438D2">
    <w:name w:val="4FADB505E63D4AA5B03A215CB23438D2"/>
    <w:rsid w:val="00F55153"/>
  </w:style>
  <w:style w:type="paragraph" w:customStyle="1" w:styleId="8AFB339056894AA68E6E1998453DE10F">
    <w:name w:val="8AFB339056894AA68E6E1998453DE10F"/>
    <w:rsid w:val="00F55153"/>
  </w:style>
  <w:style w:type="paragraph" w:customStyle="1" w:styleId="0B227CB235204FE0B3D0D5E56FE4659A">
    <w:name w:val="0B227CB235204FE0B3D0D5E56FE4659A"/>
    <w:rsid w:val="00F55153"/>
  </w:style>
  <w:style w:type="paragraph" w:customStyle="1" w:styleId="62F162A6361449929F3FAB90CD092DAD">
    <w:name w:val="62F162A6361449929F3FAB90CD092DAD"/>
    <w:rsid w:val="00F55153"/>
  </w:style>
  <w:style w:type="paragraph" w:customStyle="1" w:styleId="C414E365D33B425381088D6243E3B2AB">
    <w:name w:val="C414E365D33B425381088D6243E3B2AB"/>
    <w:rsid w:val="00F55153"/>
  </w:style>
  <w:style w:type="paragraph" w:customStyle="1" w:styleId="A9E188DE95D34343AA919DF2EE0109B4">
    <w:name w:val="A9E188DE95D34343AA919DF2EE0109B4"/>
    <w:rsid w:val="00F55153"/>
  </w:style>
  <w:style w:type="paragraph" w:customStyle="1" w:styleId="FD62AA547C8F4807B2C1ECBCADB94201">
    <w:name w:val="FD62AA547C8F4807B2C1ECBCADB94201"/>
    <w:rsid w:val="00F55153"/>
  </w:style>
  <w:style w:type="paragraph" w:customStyle="1" w:styleId="CDC616CD77624ED693D47C487B87E46F">
    <w:name w:val="CDC616CD77624ED693D47C487B87E46F"/>
    <w:rsid w:val="00F55153"/>
  </w:style>
  <w:style w:type="paragraph" w:customStyle="1" w:styleId="D43AFB441F7B4ACDBD25B28667022A0C">
    <w:name w:val="D43AFB441F7B4ACDBD25B28667022A0C"/>
    <w:rsid w:val="00F55153"/>
  </w:style>
  <w:style w:type="paragraph" w:customStyle="1" w:styleId="4553D655B88C439DA80D9B8E1D35B8D6">
    <w:name w:val="4553D655B88C439DA80D9B8E1D35B8D6"/>
    <w:rsid w:val="00F55153"/>
  </w:style>
  <w:style w:type="paragraph" w:customStyle="1" w:styleId="6539CC340C894FA1BF69F27C6719A229">
    <w:name w:val="6539CC340C894FA1BF69F27C6719A229"/>
    <w:rsid w:val="00F55153"/>
  </w:style>
  <w:style w:type="paragraph" w:customStyle="1" w:styleId="C821CFD84C514498AC815B8E0295DC4D">
    <w:name w:val="C821CFD84C514498AC815B8E0295DC4D"/>
    <w:rsid w:val="00F55153"/>
  </w:style>
  <w:style w:type="paragraph" w:customStyle="1" w:styleId="17C1ABFDCA3340478E88951135580A82">
    <w:name w:val="17C1ABFDCA3340478E88951135580A82"/>
    <w:rsid w:val="00F55153"/>
  </w:style>
  <w:style w:type="paragraph" w:customStyle="1" w:styleId="6C148EDDCF5E4C38856EAD24D8AF925C">
    <w:name w:val="6C148EDDCF5E4C38856EAD24D8AF925C"/>
    <w:rsid w:val="001F5B75"/>
  </w:style>
  <w:style w:type="paragraph" w:customStyle="1" w:styleId="8B59F9EBF75F4F999308B9B55C5552E7">
    <w:name w:val="8B59F9EBF75F4F999308B9B55C5552E7"/>
    <w:rsid w:val="001F5B75"/>
  </w:style>
  <w:style w:type="paragraph" w:customStyle="1" w:styleId="226D760B0A444343ACCFE41EA6F2C306">
    <w:name w:val="226D760B0A444343ACCFE41EA6F2C306"/>
    <w:rsid w:val="001F5B75"/>
  </w:style>
  <w:style w:type="paragraph" w:customStyle="1" w:styleId="D49922B01E994ACB8020AA29618EAA3B">
    <w:name w:val="D49922B01E994ACB8020AA29618EAA3B"/>
    <w:rsid w:val="001F5B75"/>
  </w:style>
  <w:style w:type="paragraph" w:customStyle="1" w:styleId="4C2B15002C4441ECA229E3AD94377AB4">
    <w:name w:val="4C2B15002C4441ECA229E3AD94377AB4"/>
    <w:rsid w:val="00102C4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B8194-8516-4E88-8B25-A8521AFD4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241</TotalTime>
  <Pages>3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10</cp:revision>
  <dcterms:created xsi:type="dcterms:W3CDTF">2019-03-15T04:37:00Z</dcterms:created>
  <dcterms:modified xsi:type="dcterms:W3CDTF">2020-03-11T08:22:00Z</dcterms:modified>
  <cp:version/>
</cp:coreProperties>
</file>